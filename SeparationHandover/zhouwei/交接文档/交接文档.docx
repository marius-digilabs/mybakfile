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CA" w:rsidRDefault="006E03C2" w:rsidP="00415ACA">
      <w:pPr>
        <w:pStyle w:val="a6"/>
      </w:pPr>
      <w:r>
        <w:rPr>
          <w:rFonts w:hint="eastAsia"/>
        </w:rPr>
        <w:t>交接</w:t>
      </w:r>
      <w:r w:rsidR="00415ACA">
        <w:rPr>
          <w:rFonts w:hint="eastAsia"/>
        </w:rPr>
        <w:t>文档</w:t>
      </w:r>
    </w:p>
    <w:p w:rsidR="00055433" w:rsidRDefault="006E03C2" w:rsidP="006E03C2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Wifi</w:t>
      </w:r>
      <w:r w:rsidR="00842375">
        <w:rPr>
          <w:rFonts w:hint="eastAsia"/>
        </w:rPr>
        <w:t xml:space="preserve"> </w:t>
      </w:r>
    </w:p>
    <w:p w:rsidR="00055433" w:rsidRDefault="006E03C2" w:rsidP="00055433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 </w:t>
      </w:r>
      <w:r w:rsidR="00842375" w:rsidRPr="00055433">
        <w:rPr>
          <w:rFonts w:hint="eastAsia"/>
          <w:b w:val="0"/>
          <w:sz w:val="28"/>
          <w:szCs w:val="28"/>
        </w:rPr>
        <w:t>wifi</w:t>
      </w:r>
      <w:r w:rsidR="00842375" w:rsidRPr="00055433">
        <w:rPr>
          <w:rFonts w:hint="eastAsia"/>
          <w:b w:val="0"/>
          <w:sz w:val="28"/>
          <w:szCs w:val="28"/>
        </w:rPr>
        <w:t>死机</w:t>
      </w:r>
      <w:r w:rsidR="00842375" w:rsidRPr="00055433">
        <w:rPr>
          <w:rFonts w:hint="eastAsia"/>
          <w:b w:val="0"/>
          <w:sz w:val="28"/>
          <w:szCs w:val="28"/>
        </w:rPr>
        <w:t xml:space="preserve"> </w:t>
      </w:r>
    </w:p>
    <w:p w:rsidR="00055433" w:rsidRPr="006E03C2" w:rsidRDefault="00BB0C3E" w:rsidP="00BB0C3E">
      <w:pPr>
        <w:ind w:firstLineChars="200" w:firstLine="420"/>
        <w:rPr>
          <w:rFonts w:asciiTheme="minorEastAsia" w:hAnsiTheme="minorEastAsia"/>
          <w:szCs w:val="21"/>
        </w:rPr>
      </w:pPr>
      <w:r w:rsidRPr="006E03C2">
        <w:rPr>
          <w:rFonts w:asciiTheme="minorEastAsia" w:hAnsiTheme="minorEastAsia" w:hint="eastAsia"/>
        </w:rPr>
        <w:t>wifi硬件使用一段时间</w:t>
      </w:r>
      <w:r w:rsidR="00055433" w:rsidRPr="006E03C2">
        <w:rPr>
          <w:rFonts w:asciiTheme="minorEastAsia" w:hAnsiTheme="minorEastAsia" w:hint="eastAsia"/>
        </w:rPr>
        <w:t>经常会出现</w:t>
      </w:r>
      <w:r w:rsidRPr="006E03C2">
        <w:rPr>
          <w:rFonts w:asciiTheme="minorEastAsia" w:hAnsiTheme="minorEastAsia"/>
        </w:rPr>
        <w:t>”AR6000: hifEnableFunc</w:t>
      </w:r>
      <w:r w:rsidRPr="006E03C2">
        <w:rPr>
          <w:rFonts w:asciiTheme="minorEastAsia" w:hAnsiTheme="minorEastAsia" w:hint="eastAsia"/>
        </w:rPr>
        <w:t>()</w:t>
      </w:r>
      <w:r w:rsidRPr="006E03C2">
        <w:rPr>
          <w:rFonts w:asciiTheme="minorEastAsia" w:hAnsiTheme="minorEastAsia"/>
        </w:rPr>
        <w:t>, Unable to enable AR6K”</w:t>
      </w:r>
      <w:r w:rsidRPr="006E03C2">
        <w:rPr>
          <w:rFonts w:asciiTheme="minorEastAsia" w:hAnsiTheme="minorEastAsia" w:hint="eastAsia"/>
        </w:rPr>
        <w:t>主要原因在于硬件出现问题，具体问题可能</w:t>
      </w:r>
      <w:r w:rsidR="00A21528" w:rsidRPr="006E03C2">
        <w:rPr>
          <w:rFonts w:asciiTheme="minorEastAsia" w:hAnsiTheme="minorEastAsia" w:hint="eastAsia"/>
        </w:rPr>
        <w:t>是</w:t>
      </w:r>
      <w:r w:rsidRPr="006E03C2">
        <w:rPr>
          <w:rFonts w:asciiTheme="minorEastAsia" w:hAnsiTheme="minorEastAsia" w:hint="eastAsia"/>
        </w:rPr>
        <w:t>硬件老化。出现这种现象基本会导致设备</w:t>
      </w:r>
      <w:r w:rsidR="003E5D8A" w:rsidRPr="006E03C2">
        <w:rPr>
          <w:rFonts w:asciiTheme="minorEastAsia" w:hAnsiTheme="minorEastAsia" w:hint="eastAsia"/>
        </w:rPr>
        <w:t>无法重启，进而导致</w:t>
      </w:r>
      <w:r w:rsidRPr="006E03C2">
        <w:rPr>
          <w:rFonts w:asciiTheme="minorEastAsia" w:hAnsiTheme="minorEastAsia" w:hint="eastAsia"/>
        </w:rPr>
        <w:t>设备</w:t>
      </w:r>
      <w:r w:rsidR="003E5D8A" w:rsidRPr="006E03C2">
        <w:rPr>
          <w:rFonts w:asciiTheme="minorEastAsia" w:hAnsiTheme="minorEastAsia" w:hint="eastAsia"/>
        </w:rPr>
        <w:t>无法开机</w:t>
      </w:r>
      <w:r w:rsidRPr="006E03C2">
        <w:rPr>
          <w:rFonts w:asciiTheme="minorEastAsia" w:hAnsiTheme="minorEastAsia" w:hint="eastAsia"/>
        </w:rPr>
        <w:t>。</w:t>
      </w:r>
      <w:r w:rsidRPr="006E03C2">
        <w:rPr>
          <w:rFonts w:asciiTheme="minorEastAsia" w:hAnsiTheme="minorEastAsia"/>
        </w:rPr>
        <w:t>hifEnableFunc</w:t>
      </w:r>
      <w:r w:rsidRPr="006E03C2">
        <w:rPr>
          <w:rFonts w:asciiTheme="minorEastAsia" w:hAnsiTheme="minorEastAsia" w:hint="eastAsia"/>
        </w:rPr>
        <w:t>这个函数主要是使用wifi芯片工作，与wifi通信是通过sdio总线，并且sdio总线配置为高速（48M），因此可能wifi硬件还没初始化完，我们即刻发送使</w:t>
      </w:r>
      <w:r w:rsidR="00A21528" w:rsidRPr="006E03C2">
        <w:rPr>
          <w:rFonts w:asciiTheme="minorEastAsia" w:hAnsiTheme="minorEastAsia" w:hint="eastAsia"/>
        </w:rPr>
        <w:t>能</w:t>
      </w:r>
      <w:r w:rsidRPr="006E03C2">
        <w:rPr>
          <w:rFonts w:asciiTheme="minorEastAsia" w:hAnsiTheme="minorEastAsia" w:hint="eastAsia"/>
        </w:rPr>
        <w:t>命令，就有可能wifi硬件无法响应。针对此问题我们采用如下做法</w:t>
      </w:r>
      <w:r w:rsidRPr="006E03C2">
        <w:rPr>
          <w:rFonts w:asciiTheme="minorEastAsia" w:hAnsiTheme="minorEastAsia" w:hint="eastAsia"/>
          <w:szCs w:val="21"/>
        </w:rPr>
        <w:t>：</w:t>
      </w:r>
    </w:p>
    <w:tbl>
      <w:tblPr>
        <w:tblStyle w:val="21"/>
        <w:tblW w:w="8522" w:type="dxa"/>
        <w:tblInd w:w="486" w:type="dxa"/>
        <w:tblLook w:val="0600"/>
      </w:tblPr>
      <w:tblGrid>
        <w:gridCol w:w="8522"/>
      </w:tblGrid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while(count &gt; 0){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count --;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ret = sdio_enable_func(func);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if (ret)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AR_DEBUG_PRINTF(ATH_DEBUG_ERROR, ("AR6000: %s(), Unable to enable AR6K: 0x%X\n",__FUNCTION__, ret));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printk(KERN_ERR"===========dealing sdio_enable_func fail============\n");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A_MDELAY(1000);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else{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printk(KERN_ERR"===========success============\n");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break;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</w:t>
            </w:r>
          </w:p>
        </w:tc>
      </w:tr>
    </w:tbl>
    <w:p w:rsidR="004374EC" w:rsidRPr="006704E7" w:rsidRDefault="004374EC" w:rsidP="006704E7">
      <w:pPr>
        <w:ind w:firstLineChars="200" w:firstLine="420"/>
        <w:rPr>
          <w:rFonts w:asciiTheme="minorEastAsia" w:hAnsiTheme="minorEastAsia"/>
        </w:rPr>
      </w:pPr>
      <w:r w:rsidRPr="006704E7">
        <w:rPr>
          <w:rFonts w:asciiTheme="minorEastAsia" w:hAnsiTheme="minorEastAsia" w:hint="eastAsia"/>
        </w:rPr>
        <w:t>通过上面的代码就可以看出，我们采用尝试3次并且失败一次就休眠1s，wifi硬件就有足够的时间初始化，如果还出现问题，那几本判定硬件需要更换。此处有点需要注意的地方就是不能进来就休眠</w:t>
      </w:r>
      <w:r w:rsidR="00A21528" w:rsidRPr="006704E7">
        <w:rPr>
          <w:rFonts w:asciiTheme="minorEastAsia" w:hAnsiTheme="minorEastAsia" w:hint="eastAsia"/>
        </w:rPr>
        <w:t>，</w:t>
      </w:r>
      <w:r w:rsidRPr="006704E7">
        <w:rPr>
          <w:rFonts w:asciiTheme="minorEastAsia" w:hAnsiTheme="minorEastAsia" w:hint="eastAsia"/>
        </w:rPr>
        <w:t>这样会影响系统启动的时间，原因在于大部分时间以及新设备一般都能及时初始化</w:t>
      </w:r>
      <w:r w:rsidR="00A21528" w:rsidRPr="006704E7">
        <w:rPr>
          <w:rFonts w:asciiTheme="minorEastAsia" w:hAnsiTheme="minorEastAsia" w:hint="eastAsia"/>
        </w:rPr>
        <w:t>完</w:t>
      </w:r>
      <w:r w:rsidRPr="006704E7">
        <w:rPr>
          <w:rFonts w:asciiTheme="minorEastAsia" w:hAnsiTheme="minorEastAsia" w:hint="eastAsia"/>
        </w:rPr>
        <w:t>。</w:t>
      </w:r>
    </w:p>
    <w:tbl>
      <w:tblPr>
        <w:tblStyle w:val="21"/>
        <w:tblW w:w="0" w:type="auto"/>
        <w:tblLook w:val="0620"/>
      </w:tblPr>
      <w:tblGrid>
        <w:gridCol w:w="8522"/>
      </w:tblGrid>
      <w:tr w:rsidR="00850B95" w:rsidRPr="00850B95" w:rsidTr="00850B95">
        <w:trPr>
          <w:cnfStyle w:val="100000000000"/>
        </w:trPr>
        <w:tc>
          <w:tcPr>
            <w:tcW w:w="8522" w:type="dxa"/>
          </w:tcPr>
          <w:p w:rsidR="00850B95" w:rsidRDefault="008F3F2C" w:rsidP="00850B95">
            <w:pPr>
              <w:ind w:firstLineChars="200" w:firstLine="420"/>
              <w:rPr>
                <w:rFonts w:asciiTheme="minorEastAsia" w:hAnsiTheme="minorEastAsia"/>
                <w:sz w:val="21"/>
                <w:szCs w:val="22"/>
              </w:rPr>
            </w:pPr>
            <w:r w:rsidRPr="006704E7">
              <w:rPr>
                <w:rFonts w:asciiTheme="minorEastAsia" w:hAnsiTheme="minorEastAsia" w:hint="eastAsia"/>
                <w:sz w:val="21"/>
                <w:szCs w:val="22"/>
              </w:rPr>
              <w:t>做到此步还不够，我们应该还</w:t>
            </w:r>
            <w:r w:rsidR="00A21528" w:rsidRPr="006704E7">
              <w:rPr>
                <w:rFonts w:asciiTheme="minorEastAsia" w:hAnsiTheme="minorEastAsia" w:hint="eastAsia"/>
                <w:sz w:val="21"/>
                <w:szCs w:val="22"/>
              </w:rPr>
              <w:t>要想</w:t>
            </w:r>
            <w:r w:rsidRPr="006704E7">
              <w:rPr>
                <w:rFonts w:asciiTheme="minorEastAsia" w:hAnsiTheme="minorEastAsia" w:hint="eastAsia"/>
                <w:sz w:val="21"/>
                <w:szCs w:val="22"/>
              </w:rPr>
              <w:t>一个万全之策，那就是出现异常情况要及时通知应用以及wifi使用成功也需要告诉应用。为什么成功也需要告诉应用？主要应用经常</w:t>
            </w:r>
            <w:r w:rsidR="006704E7">
              <w:rPr>
                <w:rFonts w:asciiTheme="minorEastAsia" w:hAnsiTheme="minorEastAsia" w:hint="eastAsia"/>
              </w:rPr>
              <w:t>搞</w:t>
            </w:r>
            <w:r w:rsidRPr="006704E7">
              <w:rPr>
                <w:rFonts w:asciiTheme="minorEastAsia" w:hAnsiTheme="minorEastAsia" w:hint="eastAsia"/>
                <w:sz w:val="21"/>
                <w:szCs w:val="22"/>
              </w:rPr>
              <w:t>一些其他的操作，比如禁止wifi连接之类的操作，就会导致应用没有up eth0（应用检测wifi是否正常启动，仅仅通过eth0是否存在来判定），</w:t>
            </w:r>
            <w:r w:rsidR="00A21528" w:rsidRPr="006704E7">
              <w:rPr>
                <w:rFonts w:asciiTheme="minorEastAsia" w:hAnsiTheme="minorEastAsia" w:hint="eastAsia"/>
                <w:sz w:val="21"/>
                <w:szCs w:val="22"/>
              </w:rPr>
              <w:t>还有一个就是应用可以采取重启设备，</w:t>
            </w:r>
            <w:r w:rsidRPr="006704E7">
              <w:rPr>
                <w:rFonts w:asciiTheme="minorEastAsia" w:hAnsiTheme="minorEastAsia" w:hint="eastAsia"/>
                <w:sz w:val="21"/>
                <w:szCs w:val="22"/>
              </w:rPr>
              <w:t>因此我们非常有必要把wifi运行起来的状态通知应用。我们可以通过netlink</w:t>
            </w:r>
            <w:r w:rsidR="003E5D8A" w:rsidRPr="006704E7">
              <w:rPr>
                <w:rFonts w:asciiTheme="minorEastAsia" w:hAnsiTheme="minorEastAsia" w:hint="eastAsia"/>
                <w:sz w:val="21"/>
                <w:szCs w:val="22"/>
              </w:rPr>
              <w:t>与应用通信，代码如下：</w:t>
            </w:r>
          </w:p>
          <w:p w:rsidR="00850B95" w:rsidRPr="00850B95" w:rsidRDefault="00850B95" w:rsidP="00850B95">
            <w:pPr>
              <w:ind w:firstLineChars="200" w:firstLine="200"/>
              <w:rPr>
                <w:sz w:val="10"/>
                <w:szCs w:val="10"/>
              </w:rPr>
            </w:pPr>
          </w:p>
        </w:tc>
      </w:tr>
      <w:tr w:rsidR="00850B95" w:rsidRPr="00850B95" w:rsidTr="00850B95">
        <w:tc>
          <w:tcPr>
            <w:tcW w:w="8522" w:type="dxa"/>
          </w:tcPr>
          <w:p w:rsid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// 2016-01-28@zhouwei add netlink funtion</w:t>
            </w:r>
          </w:p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struct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__u32 pid;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}user_process;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char  current_status[MSG_LEN];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lastRenderedPageBreak/>
              <w:t>static struct sock *netlinkfd = NULL;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int send_to_user(char *info) //send message to user space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int size;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struct sk_buff *skb;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unsigned char *old_tail;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struct nlmsghdr *nlh; //message head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int retval;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size = NLMSG_SPACE(strlen(info)); //message size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skb = alloc_skb(size, GFP_ATOMIC); // fifo buff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//init  for netlink 's message head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nlh = nlmsg_put(skb, 0, 0, 0, NLMSG_SPACE(strlen(info))-sizeof(struct nlmsghdr), 0); 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old_tail = skb-&gt;tail;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memcpy(NLMSG_DATA(nlh), info, strlen(info)); 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nlh-&gt;nlmsg_len = skb-&gt;tail - old_tail; //set message len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//set control field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NETLINK_CB(skb).pid = 0;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NETLINK_CB(skb).dst_group = 0;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 "[kernel space] skb-&gt;data:%s\n", (char *)NLMSG_DATA((struct nlmsghdr *)skb-&gt;data));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//send message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 "[kernel space] netlinkfd = %p user_process.pid = %d\n", netlinkfd,user_process.pid);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retval = netlink_unicast(netlinkfd, skb, user_process.pid, MSG_DONTWAIT);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 "[kernel space] netlink_unicast return: %d,message = %s,info = %s\n", retval,(char*)NLMSG_DATA(nlh),info);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return 0;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void kernel_receive(struct sk_buff *__skb) //kernel receive message from user space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struct sk_buff *skb;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struct nlmsghdr *nlh = NULL;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//    char *data = "This is  test message from kernel";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 "[kernel space] begin kernel_receive\n");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skb = skb_get(__skb);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if(skb-&gt;len &gt;= sizeof(struct nlmsghdr)){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nlh = (struct nlmsghdr *)skb-&gt;data;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if((nlh-&gt;nlmsg_len &gt;= sizeof(struct nlmsghdr))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   &amp;&amp; (__skb-&gt;len &gt;= nlh-&gt;nlmsg_len)){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   user_process.pid = nlh-&gt;nlmsg_pid;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   printk(KERN_ERR "[kernel space] data receive from user are:%s\n", (char *)NLMSG_DATA(nlh));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   printk(KERN_ERR "[kernel space] user_pid:%d\n", user_process.pid);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    send_to_user(current_status);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}else{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lastRenderedPageBreak/>
              <w:t xml:space="preserve">        printk(KERN_ERR "[kernel space] data receive from user are:%s\n",(char *)NLMSG_DATA(nlmsg_hdr(__skb)));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send_to_user(current_status);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kfree_skb(skb);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//---!&gt;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ret = hifEnableFunc(device, func);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// 2016-01-28@zhouwei add netlink funtion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if(ret == A_OK ){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</w:r>
            <w:r w:rsidRPr="00850B95">
              <w:rPr>
                <w:sz w:val="10"/>
                <w:szCs w:val="10"/>
              </w:rPr>
              <w:tab/>
              <w:t>message = WIFI_CONNECT;//WMI_CONNECT_EVENTID;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else if(ret == A_PENDING){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</w:r>
            <w:r w:rsidRPr="00850B95">
              <w:rPr>
                <w:sz w:val="10"/>
                <w:szCs w:val="10"/>
              </w:rPr>
              <w:tab/>
              <w:t>message = WIFI_READY;//WMI_READY_EVENTID;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else{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</w:r>
            <w:r w:rsidRPr="00850B95">
              <w:rPr>
                <w:sz w:val="10"/>
                <w:szCs w:val="10"/>
              </w:rPr>
              <w:tab/>
              <w:t>message = WIFI_ERROR;//WMI_ERROR_REPORT_EVENTID;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printk(KERN_ERR"&gt;&gt;&gt;&gt;&gt;&gt;&gt;&gt;&gt;&gt;%s,%d,message = %d&lt;&lt;&lt;&lt;&lt;&lt;&lt;&lt;&lt;&lt;\n",__func__,__LINE__,message);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memset(info,0x00,sizeof(info));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sprintf(info,"%d", message);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printk(KERN_ERR"wifi error,errror_num = %d\n", message);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memset(current_status,0x00,sizeof(current_status));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if(strlen(info) &gt; MSG_LEN )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lens = MSG_LEN;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else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    lens = strlen(info);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}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memcpy(current_status, info, lens);</w:t>
            </w:r>
          </w:p>
        </w:tc>
      </w:tr>
      <w:tr w:rsidR="00850B95" w:rsidTr="00850B95">
        <w:tc>
          <w:tcPr>
            <w:tcW w:w="8522" w:type="dxa"/>
          </w:tcPr>
          <w:p w:rsid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 xml:space="preserve">    send_to_user( info);</w:t>
            </w:r>
          </w:p>
        </w:tc>
      </w:tr>
    </w:tbl>
    <w:p w:rsidR="009D006C" w:rsidRDefault="009D006C" w:rsidP="00850B95">
      <w:pPr>
        <w:ind w:leftChars="300" w:left="630" w:firstLineChars="200" w:firstLine="200"/>
        <w:rPr>
          <w:sz w:val="10"/>
          <w:szCs w:val="10"/>
        </w:rPr>
      </w:pPr>
    </w:p>
    <w:p w:rsidR="003E5D8A" w:rsidRPr="001F4A55" w:rsidRDefault="003E5D8A" w:rsidP="001F4A55">
      <w:pPr>
        <w:ind w:firstLine="240"/>
        <w:rPr>
          <w:sz w:val="13"/>
          <w:szCs w:val="13"/>
        </w:rPr>
      </w:pPr>
      <w:r w:rsidRPr="00850B95">
        <w:rPr>
          <w:rFonts w:asciiTheme="minorEastAsia" w:hAnsiTheme="minorEastAsia" w:hint="eastAsia"/>
          <w:sz w:val="18"/>
          <w:szCs w:val="18"/>
        </w:rPr>
        <w:t>注：目前只发现了使用wifi硬件启动会出问题，后需要发现wifi崩溃的信息时我们通过使用send_to_user接口来通知应用wifi的情况</w:t>
      </w:r>
      <w:r w:rsidRPr="001F4A55">
        <w:rPr>
          <w:rFonts w:hint="eastAsia"/>
          <w:sz w:val="13"/>
          <w:szCs w:val="13"/>
        </w:rPr>
        <w:t>。</w:t>
      </w:r>
    </w:p>
    <w:p w:rsidR="00842375" w:rsidRDefault="008B469D" w:rsidP="00055433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1.2 </w:t>
      </w:r>
      <w:r w:rsidR="00842375" w:rsidRPr="00055433">
        <w:rPr>
          <w:rFonts w:hint="eastAsia"/>
          <w:b w:val="0"/>
          <w:sz w:val="28"/>
          <w:szCs w:val="28"/>
        </w:rPr>
        <w:t xml:space="preserve">wifi time out </w:t>
      </w:r>
    </w:p>
    <w:p w:rsidR="009D006C" w:rsidRPr="00850B95" w:rsidRDefault="009D006C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850B95">
        <w:rPr>
          <w:rFonts w:asciiTheme="minorEastAsia" w:hAnsiTheme="minorEastAsia" w:hint="eastAsia"/>
          <w:sz w:val="18"/>
          <w:szCs w:val="18"/>
        </w:rPr>
        <w:t>如果发现sdio与wifi通信时出现cmd53 发送超时基本上是我们设置的时钟设置太大或者太小，我们可以通过board-9615-storage.c文件来修改</w:t>
      </w:r>
      <w:r w:rsidR="001F4522" w:rsidRPr="00850B95">
        <w:rPr>
          <w:rFonts w:asciiTheme="minorEastAsia" w:hAnsiTheme="minorEastAsia" w:hint="eastAsia"/>
          <w:sz w:val="18"/>
          <w:szCs w:val="18"/>
        </w:rPr>
        <w:t>，代码如下：</w:t>
      </w:r>
    </w:p>
    <w:tbl>
      <w:tblPr>
        <w:tblStyle w:val="21"/>
        <w:tblW w:w="0" w:type="auto"/>
        <w:tblLook w:val="0600"/>
      </w:tblPr>
      <w:tblGrid>
        <w:gridCol w:w="8522"/>
      </w:tblGrid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#ifdef CONFIG_MMC_MSM_SDC2_SUPPORT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lastRenderedPageBreak/>
              <w:t>static unsigned int sdc2_sup_clk_rates[] =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400000, 24000000, 48000000</w:t>
            </w:r>
            <w:r w:rsidRPr="00850B95">
              <w:rPr>
                <w:rFonts w:hint="eastAsia"/>
                <w:sz w:val="10"/>
                <w:szCs w:val="10"/>
              </w:rPr>
              <w:t xml:space="preserve">      /</w:t>
            </w:r>
            <w:r w:rsidRPr="00850B95">
              <w:rPr>
                <w:rFonts w:hint="eastAsia"/>
                <w:b/>
                <w:sz w:val="10"/>
                <w:szCs w:val="10"/>
              </w:rPr>
              <w:t>/</w:t>
            </w:r>
            <w:r w:rsidRPr="00850B95">
              <w:rPr>
                <w:rFonts w:hint="eastAsia"/>
                <w:b/>
                <w:sz w:val="10"/>
                <w:szCs w:val="10"/>
              </w:rPr>
              <w:t>此处就是修改</w:t>
            </w:r>
            <w:r w:rsidRPr="00850B95">
              <w:rPr>
                <w:rFonts w:hint="eastAsia"/>
                <w:b/>
                <w:sz w:val="10"/>
                <w:szCs w:val="10"/>
              </w:rPr>
              <w:t>sdio</w:t>
            </w:r>
            <w:r w:rsidRPr="00850B95">
              <w:rPr>
                <w:rFonts w:hint="eastAsia"/>
                <w:b/>
                <w:sz w:val="10"/>
                <w:szCs w:val="10"/>
              </w:rPr>
              <w:t>的时钟，开始启动使用</w:t>
            </w:r>
            <w:r w:rsidRPr="00850B95">
              <w:rPr>
                <w:rFonts w:hint="eastAsia"/>
                <w:b/>
                <w:sz w:val="10"/>
                <w:szCs w:val="10"/>
              </w:rPr>
              <w:t>400K</w:t>
            </w:r>
            <w:r w:rsidRPr="00850B95">
              <w:rPr>
                <w:rFonts w:hint="eastAsia"/>
                <w:b/>
                <w:sz w:val="10"/>
                <w:szCs w:val="10"/>
              </w:rPr>
              <w:t>，后面慢慢切换到</w:t>
            </w:r>
            <w:r w:rsidRPr="00850B95">
              <w:rPr>
                <w:rFonts w:hint="eastAsia"/>
                <w:b/>
                <w:sz w:val="10"/>
                <w:szCs w:val="10"/>
              </w:rPr>
              <w:t>48M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struct mmc_platform_data sdc2_data = {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.ocr_mask       = MMC_VDD_27_28 | MMC_VDD_28_29,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.mmc_bus_width  = MMC_CAP_4_BIT_DATA,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.sup_clk_table</w:t>
            </w:r>
            <w:r w:rsidRPr="00850B95">
              <w:rPr>
                <w:sz w:val="10"/>
                <w:szCs w:val="10"/>
              </w:rPr>
              <w:tab/>
              <w:t>= sdc2_sup_clk_rates,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.sup_clk_cnt</w:t>
            </w:r>
            <w:r w:rsidRPr="00850B95">
              <w:rPr>
                <w:sz w:val="10"/>
                <w:szCs w:val="10"/>
              </w:rPr>
              <w:tab/>
              <w:t>= ARRAY_SIZE(sdc2_sup_clk_rates),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.pclk_src_dfab</w:t>
            </w:r>
            <w:r w:rsidRPr="00850B95">
              <w:rPr>
                <w:sz w:val="10"/>
                <w:szCs w:val="10"/>
              </w:rPr>
              <w:tab/>
              <w:t>= 1,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.pin_data</w:t>
            </w:r>
            <w:r w:rsidRPr="00850B95">
              <w:rPr>
                <w:sz w:val="10"/>
                <w:szCs w:val="10"/>
              </w:rPr>
              <w:tab/>
              <w:t>= &amp;mmc_slot_pin_data[SDCC2],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.sdiowakeup_irq = MSM_GPIO_TO_INT(GPIO_SDC2_DAT1_WAKEUP),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ab/>
              <w:t>.msm_bus_voting_data = &amp;sps_to_ddr_bus_voting_data,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};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struct mmc_platform_data *msm9615_sdc2_pdata = &amp;sdc2_data;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#else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static struct mmc_platform_data *msm9615_sdc2_pdata;</w:t>
            </w:r>
          </w:p>
        </w:tc>
      </w:tr>
      <w:tr w:rsidR="00850B95" w:rsidRPr="00850B95" w:rsidTr="00850B95">
        <w:tc>
          <w:tcPr>
            <w:tcW w:w="8522" w:type="dxa"/>
          </w:tcPr>
          <w:p w:rsidR="00850B95" w:rsidRPr="00850B95" w:rsidRDefault="00850B95" w:rsidP="00DC5E4F">
            <w:pPr>
              <w:rPr>
                <w:sz w:val="10"/>
                <w:szCs w:val="10"/>
              </w:rPr>
            </w:pPr>
            <w:r w:rsidRPr="00850B95">
              <w:rPr>
                <w:sz w:val="10"/>
                <w:szCs w:val="10"/>
              </w:rPr>
              <w:t>#endif</w:t>
            </w:r>
          </w:p>
        </w:tc>
      </w:tr>
    </w:tbl>
    <w:p w:rsidR="00842375" w:rsidRPr="00B423AD" w:rsidRDefault="00B423AD" w:rsidP="00B423AD">
      <w:pPr>
        <w:pStyle w:val="2"/>
      </w:pPr>
      <w:r>
        <w:rPr>
          <w:rFonts w:hint="eastAsia"/>
        </w:rPr>
        <w:t>二</w:t>
      </w:r>
      <w:r>
        <w:t>、</w:t>
      </w:r>
      <w:r w:rsidR="00842375" w:rsidRPr="00B423AD">
        <w:rPr>
          <w:rFonts w:asciiTheme="minorEastAsia" w:eastAsiaTheme="minorEastAsia" w:hAnsiTheme="minorEastAsia" w:hint="eastAsia"/>
        </w:rPr>
        <w:t>power reset按键</w:t>
      </w:r>
    </w:p>
    <w:p w:rsidR="001F4522" w:rsidRPr="00956164" w:rsidRDefault="001F4522" w:rsidP="001F4522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 w:hint="eastAsia"/>
          <w:sz w:val="18"/>
          <w:szCs w:val="18"/>
        </w:rPr>
        <w:t>power 和 reset按键硬件上面是连接在一起，原理图如下：</w:t>
      </w:r>
    </w:p>
    <w:p w:rsidR="001F4522" w:rsidRPr="001F4522" w:rsidRDefault="001F4522" w:rsidP="001F4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0823" cy="2266356"/>
            <wp:effectExtent l="19050" t="0" r="3977" b="0"/>
            <wp:docPr id="1" name="图片 1" descr="C:\Documents and Settings\Administrator\Application Data\Tencent\Users\798357431\QQ\WinTemp\RichOle\EL`1X2_(I{X)HUR%T[81[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98357431\QQ\WinTemp\RichOle\EL`1X2_(I{X)HUR%T[81[@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2" cy="226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2" w:rsidRPr="00956164" w:rsidRDefault="009B68CB" w:rsidP="001F4522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/>
          <w:sz w:val="18"/>
          <w:szCs w:val="18"/>
        </w:rPr>
        <w:t>P</w:t>
      </w:r>
      <w:r w:rsidRPr="00956164">
        <w:rPr>
          <w:rFonts w:asciiTheme="minorEastAsia" w:hAnsiTheme="minorEastAsia" w:hint="eastAsia"/>
          <w:sz w:val="18"/>
          <w:szCs w:val="18"/>
        </w:rPr>
        <w:t>mic中reset按键中有一个定时器，如果按下power按键时，reset按键就开始计时power一直处于按下状态并且超过13s</w:t>
      </w:r>
      <w:r w:rsidR="00657771">
        <w:rPr>
          <w:rFonts w:asciiTheme="minorEastAsia" w:hAnsiTheme="minorEastAsia" w:hint="eastAsia"/>
          <w:sz w:val="18"/>
          <w:szCs w:val="18"/>
        </w:rPr>
        <w:t>（</w:t>
      </w:r>
      <w:r w:rsidR="00064F0C">
        <w:rPr>
          <w:rFonts w:asciiTheme="minorEastAsia" w:hAnsiTheme="minorEastAsia" w:hint="eastAsia"/>
          <w:sz w:val="18"/>
          <w:szCs w:val="18"/>
        </w:rPr>
        <w:t>这个值是默认，修改是</w:t>
      </w:r>
      <w:r w:rsidR="00657771">
        <w:rPr>
          <w:rFonts w:asciiTheme="minorEastAsia" w:hAnsiTheme="minorEastAsia" w:hint="eastAsia"/>
          <w:sz w:val="18"/>
          <w:szCs w:val="18"/>
        </w:rPr>
        <w:t>在modem端修改，就目前为止多次修改都未成功）</w:t>
      </w:r>
      <w:r w:rsidRPr="00956164">
        <w:rPr>
          <w:rFonts w:asciiTheme="minorEastAsia" w:hAnsiTheme="minorEastAsia" w:hint="eastAsia"/>
          <w:sz w:val="18"/>
          <w:szCs w:val="18"/>
        </w:rPr>
        <w:t>，就会触发硬件reset，否则都是触发power按键事件。具体pmic的reset原理图可以查看硬件相关的文档。</w:t>
      </w:r>
    </w:p>
    <w:p w:rsidR="00C20F58" w:rsidRDefault="008B469D" w:rsidP="00C20F58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 </w:t>
      </w:r>
      <w:r w:rsidR="00C20F58">
        <w:rPr>
          <w:b w:val="0"/>
          <w:sz w:val="28"/>
          <w:szCs w:val="28"/>
        </w:rPr>
        <w:t>P</w:t>
      </w:r>
      <w:r w:rsidR="00C20F58">
        <w:rPr>
          <w:rFonts w:hint="eastAsia"/>
          <w:b w:val="0"/>
          <w:sz w:val="28"/>
          <w:szCs w:val="28"/>
        </w:rPr>
        <w:t xml:space="preserve">ower </w:t>
      </w:r>
      <w:r w:rsidR="00C20F58">
        <w:rPr>
          <w:rFonts w:hint="eastAsia"/>
          <w:b w:val="0"/>
          <w:sz w:val="28"/>
          <w:szCs w:val="28"/>
        </w:rPr>
        <w:t>按键异常</w:t>
      </w:r>
    </w:p>
    <w:p w:rsidR="00C20F58" w:rsidRPr="00956164" w:rsidRDefault="00C20F58" w:rsidP="00C20F58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 w:hint="eastAsia"/>
          <w:sz w:val="18"/>
          <w:szCs w:val="18"/>
        </w:rPr>
        <w:t>首先按键中断处理函数分为按下和松开两个中断，中断处理函数如下：</w:t>
      </w:r>
    </w:p>
    <w:tbl>
      <w:tblPr>
        <w:tblStyle w:val="22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irqreturn_t pwrkey_press_irq(int irq, void *_pwrkey)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struct pmic8xxx_pwrkey *pwrkey = _pwrkey;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input_report_key(pwrkey-&gt;pwr, KEY_POWER, 1);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input_sync(pwrkey-&gt;pwr);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mdm9615_report_event(EV_KEY, KEY_POWER, 1);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return IRQ_HANDLED;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irqreturn_t pwrkey_release_irq(int irq, void *_pwrkey)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struct pmic8xxx_pwrkey *pwrkey = _pwrkey;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input_report_key(pwrkey-&gt;pwr, KEY_POWER, 0);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input_sync(pwrkey-&gt;pwr);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mdm9615_report_event(EV_KEY, KEY_POWER, 0);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return IRQ_HANDLED;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3"/>
                <w:szCs w:val="13"/>
              </w:rPr>
            </w:pPr>
            <w:r w:rsidRPr="00EB4049">
              <w:rPr>
                <w:sz w:val="13"/>
                <w:szCs w:val="13"/>
              </w:rPr>
              <w:t>}</w:t>
            </w:r>
          </w:p>
        </w:tc>
      </w:tr>
    </w:tbl>
    <w:p w:rsidR="00C20F58" w:rsidRPr="00956164" w:rsidRDefault="00C20F58" w:rsidP="00C20F58">
      <w:pPr>
        <w:ind w:firstLine="240"/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3"/>
          <w:szCs w:val="13"/>
        </w:rPr>
        <w:t xml:space="preserve">   </w:t>
      </w:r>
      <w:r w:rsidRPr="00956164">
        <w:rPr>
          <w:rFonts w:asciiTheme="minorEastAsia" w:hAnsiTheme="minorEastAsia" w:hint="eastAsia"/>
          <w:sz w:val="18"/>
          <w:szCs w:val="18"/>
        </w:rPr>
        <w:t xml:space="preserve"> 连续按下power按键时应用正常收到的按键时序为：1 0 1 0或者1 0 1。但是应用经常会接收到异常的按键时序，比如</w:t>
      </w:r>
      <w:bookmarkStart w:id="0" w:name="OLE_LINK1"/>
      <w:r w:rsidRPr="00956164">
        <w:rPr>
          <w:rFonts w:asciiTheme="minorEastAsia" w:hAnsiTheme="minorEastAsia" w:hint="eastAsia"/>
          <w:sz w:val="18"/>
          <w:szCs w:val="18"/>
        </w:rPr>
        <w:t>1 0 1 0 0 1 1</w:t>
      </w:r>
      <w:bookmarkEnd w:id="0"/>
      <w:r w:rsidRPr="00956164">
        <w:rPr>
          <w:rFonts w:asciiTheme="minorEastAsia" w:hAnsiTheme="minorEastAsia" w:hint="eastAsia"/>
          <w:sz w:val="18"/>
          <w:szCs w:val="18"/>
        </w:rPr>
        <w:t>或者1 0 1 1 0 0，为什么会出现此种情况呢？可能因为power与reset接在一起，reset按键影响导致。</w:t>
      </w:r>
      <w:r w:rsidR="00652EDD" w:rsidRPr="00956164">
        <w:rPr>
          <w:rFonts w:asciiTheme="minorEastAsia" w:hAnsiTheme="minorEastAsia" w:hint="eastAsia"/>
          <w:sz w:val="18"/>
          <w:szCs w:val="18"/>
        </w:rPr>
        <w:t>采取的措施：</w:t>
      </w:r>
      <w:r w:rsidRPr="00956164">
        <w:rPr>
          <w:rFonts w:asciiTheme="minorEastAsia" w:hAnsiTheme="minorEastAsia" w:hint="eastAsia"/>
          <w:sz w:val="18"/>
          <w:szCs w:val="18"/>
        </w:rPr>
        <w:t>当</w:t>
      </w:r>
      <w:r w:rsidR="00652EDD" w:rsidRPr="00956164">
        <w:rPr>
          <w:rFonts w:asciiTheme="minorEastAsia" w:hAnsiTheme="minorEastAsia" w:hint="eastAsia"/>
          <w:sz w:val="18"/>
          <w:szCs w:val="18"/>
        </w:rPr>
        <w:t>应用收到1 0 1 0 0 1 1（应用认为是长按power按键）时序我们需要告诉应用当前是否是长按power按键，如果读取到power按键当前状态是按下，则关机，否则认为这段时序为异常，代码如下：</w:t>
      </w:r>
    </w:p>
    <w:tbl>
      <w:tblPr>
        <w:tblStyle w:val="21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ssize_t power_key_show_rotate(struct device *dev,  struct device_attribute *attr,  char *buf)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return sprintf(buf, "%d\n", pm8018_read_irq_rt_stat(PM8018_IRQ_BASE + PM8018_PWRKEY_PRESS_IRQ));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ssize_t power_key_store_rotate(struct device *dev, struct device_attribute *attr, const char *buf, size_t count)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return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DEVICE_ATTR(power_key_crtl, S_IRUGO | S_IWUSR,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           power_key_show_rotate,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           power_key_store_rotate);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struct attribute *power_key_attrs[] =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&amp;dev_attr_power_key_crtl.attr,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NULL,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struct attribute_group power_key_attr_group =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.attrs = power_key_attrs,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struct kobject *power_key_kobj;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int __init pmic8xxx_pwrkey_init(void)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int ret =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</w:t>
            </w:r>
            <w:r w:rsidRPr="00EB4049">
              <w:rPr>
                <w:b/>
                <w:sz w:val="10"/>
                <w:szCs w:val="10"/>
              </w:rPr>
              <w:t>power_key_kobj = kobject_create_and_add("power_key_status", kernel_kobj);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if(power_key_kobj != NULL){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        ret = sysfs_create_group(power_key_kobj, &amp;power_key_attr_group);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lastRenderedPageBreak/>
              <w:t xml:space="preserve">                if (ret)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                kobject_put(power_key_kobj);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                pr_err("power_key_status create attr error: %d\n",ret);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    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b/>
                <w:sz w:val="10"/>
                <w:szCs w:val="10"/>
              </w:rPr>
              <w:t xml:space="preserve">    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return platform_driver_register(&amp;pmic8xxx_pwrkey_driver);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</w:tbl>
    <w:p w:rsidR="000B7567" w:rsidRPr="00956164" w:rsidRDefault="000B7567" w:rsidP="00956164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 w:hint="eastAsia"/>
          <w:sz w:val="18"/>
          <w:szCs w:val="18"/>
        </w:rPr>
        <w:t>应用就可以通过cat /sys/kernel/</w:t>
      </w:r>
      <w:r w:rsidRPr="00956164">
        <w:rPr>
          <w:rFonts w:asciiTheme="minorEastAsia" w:hAnsiTheme="minorEastAsia"/>
          <w:sz w:val="18"/>
          <w:szCs w:val="18"/>
        </w:rPr>
        <w:t>power_key_status</w:t>
      </w:r>
      <w:r w:rsidRPr="00956164">
        <w:rPr>
          <w:rFonts w:asciiTheme="minorEastAsia" w:hAnsiTheme="minorEastAsia" w:hint="eastAsia"/>
          <w:sz w:val="18"/>
          <w:szCs w:val="18"/>
        </w:rPr>
        <w:t xml:space="preserve"> 来获取power按键的真实状态</w:t>
      </w:r>
      <w:r w:rsidR="002F0ABE">
        <w:rPr>
          <w:rFonts w:asciiTheme="minorEastAsia" w:hAnsiTheme="minorEastAsia" w:hint="eastAsia"/>
          <w:sz w:val="18"/>
          <w:szCs w:val="18"/>
        </w:rPr>
        <w:t>，通过cat获取power按键的状态仅仅是为了确认的作用，不可代替按键中断。</w:t>
      </w:r>
    </w:p>
    <w:p w:rsidR="00842375" w:rsidRPr="00B423AD" w:rsidRDefault="00B423AD" w:rsidP="00415AC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三、</w:t>
      </w:r>
      <w:r w:rsidR="00842375" w:rsidRPr="00B423AD">
        <w:rPr>
          <w:rFonts w:asciiTheme="minorEastAsia" w:eastAsiaTheme="minorEastAsia" w:hAnsiTheme="minorEastAsia" w:hint="eastAsia"/>
        </w:rPr>
        <w:t>fastboot reboot关机</w:t>
      </w:r>
    </w:p>
    <w:p w:rsidR="00580478" w:rsidRDefault="00580478" w:rsidP="001F4A55">
      <w:pPr>
        <w:ind w:firstLine="24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 w:rsidRPr="00956164">
        <w:rPr>
          <w:rFonts w:asciiTheme="minorEastAsia" w:hAnsiTheme="minorEastAsia" w:hint="eastAsia"/>
          <w:sz w:val="18"/>
          <w:szCs w:val="18"/>
        </w:rPr>
        <w:t>这个问题主要是给生产带来比较大的麻烦。</w:t>
      </w:r>
      <w:r w:rsidRPr="00956164">
        <w:rPr>
          <w:rFonts w:asciiTheme="minorEastAsia" w:hAnsiTheme="minorEastAsia"/>
          <w:sz w:val="18"/>
          <w:szCs w:val="18"/>
        </w:rPr>
        <w:t>F</w:t>
      </w:r>
      <w:r w:rsidRPr="00956164">
        <w:rPr>
          <w:rFonts w:asciiTheme="minorEastAsia" w:hAnsiTheme="minorEastAsia" w:hint="eastAsia"/>
          <w:sz w:val="18"/>
          <w:szCs w:val="18"/>
        </w:rPr>
        <w:t>astboot reboot主要牵涉到lk（bootloader）以及开机流程。在fastboot模式下面时我们输入fastboot reboot，就会调用</w:t>
      </w:r>
      <w:r w:rsidR="007F24AB" w:rsidRPr="00956164">
        <w:rPr>
          <w:rFonts w:asciiTheme="minorEastAsia" w:hAnsiTheme="minorEastAsia" w:hint="eastAsia"/>
          <w:sz w:val="18"/>
          <w:szCs w:val="18"/>
        </w:rPr>
        <w:t>如下函数：</w:t>
      </w:r>
    </w:p>
    <w:tbl>
      <w:tblPr>
        <w:tblStyle w:val="22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#define REBOOT_MODE   0x77665503 //add reboot function by zhouwei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void cmd_reboot(const char *arg, void *data, unsigned sz)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dprintf(INFO, "rebooting the device\n");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fastboot_okay("");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reboot_device(REBOOT_MODE);//add reboot function by zhouwei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</w:tbl>
    <w:p w:rsidR="007F24AB" w:rsidRPr="00956164" w:rsidRDefault="007F24AB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/>
          <w:sz w:val="18"/>
          <w:szCs w:val="18"/>
        </w:rPr>
        <w:t>reboot_device(REBOOT_MODE);</w:t>
      </w:r>
      <w:r w:rsidRPr="00956164">
        <w:rPr>
          <w:rFonts w:asciiTheme="minorEastAsia" w:hAnsiTheme="minorEastAsia" w:hint="eastAsia"/>
          <w:sz w:val="18"/>
          <w:szCs w:val="18"/>
        </w:rPr>
        <w:t>这个函数主要是为了往内存地址</w:t>
      </w:r>
      <w:r w:rsidRPr="00956164">
        <w:rPr>
          <w:rFonts w:asciiTheme="minorEastAsia" w:hAnsiTheme="minorEastAsia"/>
          <w:sz w:val="18"/>
          <w:szCs w:val="18"/>
        </w:rPr>
        <w:t>0x2B000000</w:t>
      </w:r>
      <w:r w:rsidRPr="00956164">
        <w:rPr>
          <w:rFonts w:asciiTheme="minorEastAsia" w:hAnsiTheme="minorEastAsia" w:hint="eastAsia"/>
          <w:sz w:val="18"/>
          <w:szCs w:val="18"/>
        </w:rPr>
        <w:t>+</w:t>
      </w:r>
      <w:r w:rsidRPr="00956164">
        <w:rPr>
          <w:rFonts w:asciiTheme="minorEastAsia" w:hAnsiTheme="minorEastAsia"/>
          <w:sz w:val="18"/>
          <w:szCs w:val="18"/>
        </w:rPr>
        <w:t>0x65C</w:t>
      </w:r>
      <w:r w:rsidRPr="00956164">
        <w:rPr>
          <w:rFonts w:asciiTheme="minorEastAsia" w:hAnsiTheme="minorEastAsia" w:hint="eastAsia"/>
          <w:sz w:val="18"/>
          <w:szCs w:val="18"/>
        </w:rPr>
        <w:t>（这个是真实的物理地址）里面写入</w:t>
      </w:r>
      <w:r w:rsidRPr="00956164">
        <w:rPr>
          <w:rFonts w:asciiTheme="minorEastAsia" w:hAnsiTheme="minorEastAsia"/>
          <w:sz w:val="18"/>
          <w:szCs w:val="18"/>
        </w:rPr>
        <w:t xml:space="preserve"> 0x77665503</w:t>
      </w:r>
      <w:r w:rsidR="00DA271B" w:rsidRPr="00956164">
        <w:rPr>
          <w:rFonts w:asciiTheme="minorEastAsia" w:hAnsiTheme="minorEastAsia" w:hint="eastAsia"/>
          <w:sz w:val="18"/>
          <w:szCs w:val="18"/>
        </w:rPr>
        <w:t xml:space="preserve"> 。因此输入fastboot reboot以后就会重启设备，此处可能会问fastboot reboot不是能重启机器了吗？确实是fastboot reboot会重启机器，但是到了kernel也会去读</w:t>
      </w:r>
      <w:r w:rsidR="00DA271B" w:rsidRPr="00956164">
        <w:rPr>
          <w:rFonts w:asciiTheme="minorEastAsia" w:hAnsiTheme="minorEastAsia"/>
          <w:sz w:val="18"/>
          <w:szCs w:val="18"/>
        </w:rPr>
        <w:t>0xFA00A000</w:t>
      </w:r>
      <w:r w:rsidR="00DA271B" w:rsidRPr="00956164">
        <w:rPr>
          <w:rFonts w:asciiTheme="minorEastAsia" w:hAnsiTheme="minorEastAsia" w:hint="eastAsia"/>
          <w:sz w:val="18"/>
          <w:szCs w:val="18"/>
        </w:rPr>
        <w:t xml:space="preserve"> +</w:t>
      </w:r>
      <w:r w:rsidR="00DA271B" w:rsidRPr="00956164">
        <w:rPr>
          <w:rFonts w:asciiTheme="minorEastAsia" w:hAnsiTheme="minorEastAsia"/>
          <w:sz w:val="18"/>
          <w:szCs w:val="18"/>
        </w:rPr>
        <w:t>0x65C</w:t>
      </w:r>
      <w:r w:rsidR="00DA271B" w:rsidRPr="00956164">
        <w:rPr>
          <w:rFonts w:asciiTheme="minorEastAsia" w:hAnsiTheme="minorEastAsia" w:hint="eastAsia"/>
          <w:sz w:val="18"/>
          <w:szCs w:val="18"/>
        </w:rPr>
        <w:t>（这个地址是虚拟地址，经过映射后的地址，与真实</w:t>
      </w:r>
      <w:r w:rsidR="00DA271B" w:rsidRPr="00956164">
        <w:rPr>
          <w:rFonts w:asciiTheme="minorEastAsia" w:hAnsiTheme="minorEastAsia"/>
          <w:sz w:val="18"/>
          <w:szCs w:val="18"/>
        </w:rPr>
        <w:t>0x2B000000</w:t>
      </w:r>
      <w:r w:rsidR="00DA271B" w:rsidRPr="00956164">
        <w:rPr>
          <w:rFonts w:asciiTheme="minorEastAsia" w:hAnsiTheme="minorEastAsia" w:hint="eastAsia"/>
          <w:sz w:val="18"/>
          <w:szCs w:val="18"/>
        </w:rPr>
        <w:t>+</w:t>
      </w:r>
      <w:r w:rsidR="00DA271B" w:rsidRPr="00956164">
        <w:rPr>
          <w:rFonts w:asciiTheme="minorEastAsia" w:hAnsiTheme="minorEastAsia"/>
          <w:sz w:val="18"/>
          <w:szCs w:val="18"/>
        </w:rPr>
        <w:t>0x65C</w:t>
      </w:r>
      <w:r w:rsidR="00DA271B" w:rsidRPr="00956164">
        <w:rPr>
          <w:rFonts w:asciiTheme="minorEastAsia" w:hAnsiTheme="minorEastAsia" w:hint="eastAsia"/>
          <w:sz w:val="18"/>
          <w:szCs w:val="18"/>
        </w:rPr>
        <w:t>地址对应），如果读取到值不是</w:t>
      </w:r>
      <w:r w:rsidR="00DA271B" w:rsidRPr="00956164">
        <w:rPr>
          <w:rFonts w:asciiTheme="minorEastAsia" w:hAnsiTheme="minorEastAsia"/>
          <w:sz w:val="18"/>
          <w:szCs w:val="18"/>
        </w:rPr>
        <w:t>0x77665503</w:t>
      </w:r>
      <w:r w:rsidR="00DA271B" w:rsidRPr="00956164">
        <w:rPr>
          <w:rFonts w:asciiTheme="minorEastAsia" w:hAnsiTheme="minorEastAsia" w:hint="eastAsia"/>
          <w:sz w:val="18"/>
          <w:szCs w:val="18"/>
        </w:rPr>
        <w:t>，kernel就会认为是短按power按键，因此就会关闭设备，进而导致fastboot reboot关机，因此fastboot reboot以后就必须传入</w:t>
      </w:r>
      <w:r w:rsidR="00DA271B" w:rsidRPr="00956164">
        <w:rPr>
          <w:rFonts w:asciiTheme="minorEastAsia" w:hAnsiTheme="minorEastAsia"/>
          <w:sz w:val="18"/>
          <w:szCs w:val="18"/>
        </w:rPr>
        <w:t>0x77665503</w:t>
      </w:r>
      <w:r w:rsidR="00DA271B" w:rsidRPr="00956164">
        <w:rPr>
          <w:rFonts w:asciiTheme="minorEastAsia" w:hAnsiTheme="minorEastAsia" w:hint="eastAsia"/>
          <w:sz w:val="18"/>
          <w:szCs w:val="18"/>
        </w:rPr>
        <w:t>值才能使设备启动，而不是关机。</w:t>
      </w:r>
      <w:r w:rsidR="00DA271B" w:rsidRPr="00956164">
        <w:rPr>
          <w:rFonts w:asciiTheme="minorEastAsia" w:hAnsiTheme="minorEastAsia"/>
          <w:sz w:val="18"/>
          <w:szCs w:val="18"/>
        </w:rPr>
        <w:t>K</w:t>
      </w:r>
      <w:r w:rsidR="00DA271B" w:rsidRPr="00956164">
        <w:rPr>
          <w:rFonts w:asciiTheme="minorEastAsia" w:hAnsiTheme="minorEastAsia" w:hint="eastAsia"/>
          <w:sz w:val="18"/>
          <w:szCs w:val="18"/>
        </w:rPr>
        <w:t>ernel的代码如下：</w:t>
      </w:r>
    </w:p>
    <w:tbl>
      <w:tblPr>
        <w:tblStyle w:val="22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msm_restart_reason = readl(MSM_IMEM_BASE + 0x65C);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writel(0x00, MSM_IMEM_BASE + 0x65C);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</w:t>
            </w:r>
            <w:r w:rsidRPr="00EB4049">
              <w:rPr>
                <w:sz w:val="10"/>
                <w:szCs w:val="10"/>
              </w:rPr>
              <w:tab/>
              <w:t>pr_err("msm_restart_reason=%d\n", msm_restart_reason);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//--!&gt;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/* BugID:1227 Start zouwubin 2015/07/22 combine reset with power key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msm_power_reason = readl(MSM_IMEM_BASE + 0x66C);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writel(0x00, MSM_IMEM_BASE + 0x66C);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printk("%s, %d, 0x%x\n", __func__, __LINE__, msm_power_reason);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/* BugID:1227 End zouwubin 2015/07/22 combine reset with power key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msm9615_common_init();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/* BugID:1227 Start zouwubin 2015/07/07 config pm8018 hardware reset function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is_hw_reset = pm8xxx_get_reset_reason();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pr_err("is_hw_reset=%d\n", is_hw_reset);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/* BugID:1227 End zouwubin 2015/07/07 config pm8018 hardware reset function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//&lt;!--Add @2013-02-26 mingjun.liu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lastRenderedPageBreak/>
              <w:tab/>
              <w:t>if ((0x77665503 == msm_restart_reason)||(0x77665502 == msm_restart_reason)) {//sys_reboot,reboot ,sys_reboot recovery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/* BugID:1227 Start zouwubin 2015/07/22 combine reset with power key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b/>
                <w:sz w:val="10"/>
                <w:szCs w:val="10"/>
              </w:rPr>
              <w:t>else if (msm_power_reason == 0x77665503)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board_boot_mode = 1;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printk(KERN_ERR"=============CIT status = %d==================\n",gpio_get_value(CIT_GPIO));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if(0 == gpio_get_value(CIT_GPIO)){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board_boot_mode = 2;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printk(KERN_ERR"boot_mode = %d,%d,%s\n", board_boot_mode, __LINE__, __func__);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/* BugID:1227 End zouwubin 2015/07/22 combine reset with power key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} else {//key/usb insert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//&lt;!--Add @2013-02-19 mingjun.liu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rt_stat = pm8018_read_irq_rt_stat(PM8018_IRQ_BASE + PM8018_PWRKEY_PRESS_IRQ);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if (rt_stat &lt; 0)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printk(KERN_INFO"Get pm8018 power key state error!");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else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if( rt_stat == 0)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printk(KERN_INFO"Must keep power key on!");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</w:t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/* BugID:1227 Start zouwubin 2015/07/07 config pm8018 hardware reset function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if (RESTART_BY_HW_KEY == is_hw_reset)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printk(KERN_INFO"RESTART_BY_HW_KEY == is_hw_reset!");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else if (RESTART_BY_KPD == is_hw_reset)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printk(KERN_INFO"(RESTART_BY_KPD == is_hw_reset)!");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//pm_power_off();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</w:t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/* BugID:1227 End zouwubin 2015/07/07 config pm8018 hardware reset function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board_boot_mode = 3;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printk("boot_mode = %d,%d,%s\n", board_boot_mode, __LINE__, __func__);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}</w:t>
            </w:r>
          </w:p>
        </w:tc>
      </w:tr>
    </w:tbl>
    <w:p w:rsidR="00842375" w:rsidRDefault="003A692F" w:rsidP="00415ACA">
      <w:pPr>
        <w:pStyle w:val="2"/>
      </w:pPr>
      <w:r>
        <w:rPr>
          <w:rFonts w:hint="eastAsia"/>
        </w:rPr>
        <w:t>四、</w:t>
      </w:r>
      <w:r w:rsidR="00842375">
        <w:rPr>
          <w:rFonts w:hint="eastAsia"/>
        </w:rPr>
        <w:t>开机时间</w:t>
      </w:r>
    </w:p>
    <w:p w:rsidR="00DA271B" w:rsidRPr="00956164" w:rsidRDefault="00DA271B" w:rsidP="001F4A55">
      <w:pPr>
        <w:ind w:firstLine="240"/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0"/>
          <w:szCs w:val="10"/>
        </w:rPr>
        <w:t xml:space="preserve">    </w:t>
      </w:r>
      <w:r w:rsidRPr="00956164">
        <w:rPr>
          <w:rFonts w:asciiTheme="minorEastAsia" w:hAnsiTheme="minorEastAsia" w:hint="eastAsia"/>
          <w:sz w:val="18"/>
          <w:szCs w:val="18"/>
        </w:rPr>
        <w:t>正常来说对于9x15</w:t>
      </w:r>
      <w:r w:rsidR="007B4F10" w:rsidRPr="00956164">
        <w:rPr>
          <w:rFonts w:asciiTheme="minorEastAsia" w:hAnsiTheme="minorEastAsia" w:hint="eastAsia"/>
          <w:sz w:val="18"/>
          <w:szCs w:val="18"/>
        </w:rPr>
        <w:t>开机是非常快的，快到什么程度呢？只要触碰到power按键，设备立马开机，但是这种对于用户来说肯定不能接受，因此在kernel里面我们需要检测power按键是否按下，如果还是处于按下则认为可以开机，这样做就可以解决触碰到power按键会开机的问题，但是这个问题解决了又会引发其他的问题。我们先了解一下9x15的开机流程，9x15开机先启动不是lk（bootloader），而是modem，因此从按下power按键到启动kernel大概需要6-8s的时间，这样就会造成用户必须持续按下power按键长</w:t>
      </w:r>
      <w:r w:rsidR="007B4F10" w:rsidRPr="00956164">
        <w:rPr>
          <w:rFonts w:asciiTheme="minorEastAsia" w:hAnsiTheme="minorEastAsia" w:hint="eastAsia"/>
          <w:sz w:val="18"/>
          <w:szCs w:val="18"/>
        </w:rPr>
        <w:lastRenderedPageBreak/>
        <w:t>达6-8s的时间，才能通过kernel的认证，少1s都不</w:t>
      </w:r>
      <w:r w:rsidR="002F0ABE">
        <w:rPr>
          <w:rFonts w:asciiTheme="minorEastAsia" w:hAnsiTheme="minorEastAsia" w:hint="eastAsia"/>
          <w:sz w:val="18"/>
          <w:szCs w:val="18"/>
        </w:rPr>
        <w:t>能</w:t>
      </w:r>
      <w:r w:rsidR="007B4F10" w:rsidRPr="00956164">
        <w:rPr>
          <w:rFonts w:asciiTheme="minorEastAsia" w:hAnsiTheme="minorEastAsia" w:hint="eastAsia"/>
          <w:sz w:val="18"/>
          <w:szCs w:val="18"/>
        </w:rPr>
        <w:t>开启设备。因此就会带来了用户感觉开机非常的慢的问题，因此我们需要与modem（sbl1）取得联系，因为modem（sbl1）先启动，只要用户触碰到power按键时，大概3s运行到sbl1立刻运行，所以我们就在sbl1里面检测到按键按下，我们就可以向</w:t>
      </w:r>
      <w:r w:rsidR="007B4F10" w:rsidRPr="00956164">
        <w:rPr>
          <w:rFonts w:asciiTheme="minorEastAsia" w:hAnsiTheme="minorEastAsia"/>
          <w:sz w:val="18"/>
          <w:szCs w:val="18"/>
        </w:rPr>
        <w:t>0x2B000000</w:t>
      </w:r>
      <w:r w:rsidR="007B4F10" w:rsidRPr="00956164">
        <w:rPr>
          <w:rFonts w:asciiTheme="minorEastAsia" w:hAnsiTheme="minorEastAsia" w:hint="eastAsia"/>
          <w:sz w:val="18"/>
          <w:szCs w:val="18"/>
        </w:rPr>
        <w:t>+</w:t>
      </w:r>
      <w:r w:rsidR="007B4F10" w:rsidRPr="00956164">
        <w:rPr>
          <w:rFonts w:asciiTheme="minorEastAsia" w:hAnsiTheme="minorEastAsia"/>
          <w:sz w:val="18"/>
          <w:szCs w:val="18"/>
        </w:rPr>
        <w:t>0x65C</w:t>
      </w:r>
      <w:r w:rsidR="007B4F10" w:rsidRPr="00956164">
        <w:rPr>
          <w:rFonts w:asciiTheme="minorEastAsia" w:hAnsiTheme="minorEastAsia" w:hint="eastAsia"/>
          <w:sz w:val="18"/>
          <w:szCs w:val="18"/>
        </w:rPr>
        <w:t>（这个是真实的物理地址）写入</w:t>
      </w:r>
      <w:r w:rsidR="007B4F10" w:rsidRPr="00956164">
        <w:rPr>
          <w:rFonts w:asciiTheme="minorEastAsia" w:hAnsiTheme="minorEastAsia"/>
          <w:sz w:val="18"/>
          <w:szCs w:val="18"/>
        </w:rPr>
        <w:t>0x77665503</w:t>
      </w:r>
      <w:r w:rsidR="007B4F10" w:rsidRPr="00956164">
        <w:rPr>
          <w:rFonts w:asciiTheme="minorEastAsia" w:hAnsiTheme="minorEastAsia" w:hint="eastAsia"/>
          <w:sz w:val="18"/>
          <w:szCs w:val="18"/>
        </w:rPr>
        <w:t>，kernel检测到这块内存值为</w:t>
      </w:r>
      <w:r w:rsidR="007B4F10" w:rsidRPr="00956164">
        <w:rPr>
          <w:rFonts w:asciiTheme="minorEastAsia" w:hAnsiTheme="minorEastAsia"/>
          <w:sz w:val="18"/>
          <w:szCs w:val="18"/>
        </w:rPr>
        <w:t>0x77665503</w:t>
      </w:r>
      <w:r w:rsidR="008D60B5" w:rsidRPr="00956164">
        <w:rPr>
          <w:rFonts w:asciiTheme="minorEastAsia" w:hAnsiTheme="minorEastAsia" w:hint="eastAsia"/>
          <w:sz w:val="18"/>
          <w:szCs w:val="18"/>
        </w:rPr>
        <w:t>时就可以开启设备，最终就可以完美解决两大问题：1、触碰到power就开机的问题 2、开机时间长达8s的问题</w:t>
      </w:r>
    </w:p>
    <w:p w:rsidR="00842375" w:rsidRDefault="00C069DF" w:rsidP="00415ACA">
      <w:pPr>
        <w:pStyle w:val="2"/>
      </w:pPr>
      <w:r>
        <w:rPr>
          <w:rFonts w:hint="eastAsia"/>
        </w:rPr>
        <w:t>五、</w:t>
      </w:r>
      <w:r w:rsidR="00842375">
        <w:rPr>
          <w:rFonts w:hint="eastAsia"/>
        </w:rPr>
        <w:t>控制</w:t>
      </w:r>
      <w:r w:rsidR="00842375">
        <w:rPr>
          <w:rFonts w:hint="eastAsia"/>
        </w:rPr>
        <w:t>6720</w:t>
      </w:r>
    </w:p>
    <w:p w:rsidR="00E564C7" w:rsidRDefault="00E564C7" w:rsidP="001F4A55">
      <w:pPr>
        <w:ind w:firstLine="240"/>
        <w:rPr>
          <w:sz w:val="10"/>
          <w:szCs w:val="10"/>
        </w:rPr>
      </w:pPr>
      <w:r>
        <w:rPr>
          <w:rFonts w:hint="eastAsia"/>
          <w:sz w:val="10"/>
          <w:szCs w:val="10"/>
        </w:rPr>
        <w:tab/>
      </w:r>
      <w:r w:rsidRPr="00956164">
        <w:rPr>
          <w:rFonts w:asciiTheme="minorEastAsia" w:hAnsiTheme="minorEastAsia" w:hint="eastAsia"/>
          <w:sz w:val="18"/>
          <w:szCs w:val="18"/>
        </w:rPr>
        <w:t>这块主要是通过任务是硬件来实现，我们主要通过gpio来控制use switch，硬件原理图如下：</w:t>
      </w:r>
    </w:p>
    <w:p w:rsidR="00E564C7" w:rsidRPr="00E564C7" w:rsidRDefault="00E564C7" w:rsidP="00E564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741" cy="2323741"/>
            <wp:effectExtent l="19050" t="0" r="209" b="0"/>
            <wp:docPr id="3" name="图片 3" descr="C:\Documents and Settings\Administrator\Application Data\Tencent\Users\798357431\QQ\WinTemp\RichOle\IQF3AL106M49C%{OK05AW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98357431\QQ\WinTemp\RichOle\IQF3AL106M49C%{OK05AWS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30" cy="23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C7" w:rsidRPr="00E564C7" w:rsidRDefault="00E564C7" w:rsidP="00E564C7">
      <w:pPr>
        <w:rPr>
          <w:sz w:val="10"/>
          <w:szCs w:val="10"/>
        </w:rPr>
      </w:pPr>
    </w:p>
    <w:p w:rsidR="00842375" w:rsidRDefault="0022152F" w:rsidP="00415ACA">
      <w:pPr>
        <w:pStyle w:val="2"/>
      </w:pPr>
      <w:r>
        <w:rPr>
          <w:rFonts w:hint="eastAsia"/>
        </w:rPr>
        <w:t>六、</w:t>
      </w:r>
      <w:r w:rsidR="00842375">
        <w:t>U</w:t>
      </w:r>
      <w:r w:rsidR="00842375">
        <w:rPr>
          <w:rFonts w:hint="eastAsia"/>
        </w:rPr>
        <w:t>art</w:t>
      </w:r>
    </w:p>
    <w:p w:rsidR="00A606F4" w:rsidRDefault="00A606F4" w:rsidP="00A606F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配置</w:t>
      </w:r>
      <w:r>
        <w:rPr>
          <w:rFonts w:hint="eastAsia"/>
        </w:rPr>
        <w:t>GPIO</w:t>
      </w:r>
    </w:p>
    <w:p w:rsidR="00E564C7" w:rsidRDefault="00E564C7" w:rsidP="00956164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/>
          <w:sz w:val="18"/>
          <w:szCs w:val="18"/>
        </w:rPr>
        <w:t>U</w:t>
      </w:r>
      <w:r w:rsidRPr="00956164">
        <w:rPr>
          <w:rFonts w:asciiTheme="minorEastAsia" w:hAnsiTheme="minorEastAsia" w:hint="eastAsia"/>
          <w:sz w:val="18"/>
          <w:szCs w:val="18"/>
        </w:rPr>
        <w:t>art主要是配置gpio</w:t>
      </w:r>
      <w:r w:rsidR="002A627B" w:rsidRPr="00956164">
        <w:rPr>
          <w:rFonts w:asciiTheme="minorEastAsia" w:hAnsiTheme="minorEastAsia" w:hint="eastAsia"/>
          <w:sz w:val="18"/>
          <w:szCs w:val="18"/>
        </w:rPr>
        <w:t>的引脚属性。</w:t>
      </w:r>
      <w:r w:rsidR="00A606F4">
        <w:rPr>
          <w:rFonts w:asciiTheme="minorEastAsia" w:hAnsiTheme="minorEastAsia" w:hint="eastAsia"/>
          <w:sz w:val="18"/>
          <w:szCs w:val="18"/>
        </w:rPr>
        <w:t>代码文件名：board-9615-gpiomux.c,代码如下：</w:t>
      </w:r>
    </w:p>
    <w:tbl>
      <w:tblPr>
        <w:tblStyle w:val="21"/>
        <w:tblpPr w:leftFromText="180" w:rightFromText="180" w:horzAnchor="margin" w:tblpY="213"/>
        <w:tblW w:w="0" w:type="auto"/>
        <w:tblLook w:val="0600"/>
      </w:tblPr>
      <w:tblGrid>
        <w:gridCol w:w="8522"/>
      </w:tblGrid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lastRenderedPageBreak/>
              <w:t>struct msm_gpiomux_config msm9615_gsbi_configs[] __initdata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#ifdef CONFIG_SLT673  /*configure gsbi2 as uart with flow control*/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 xml:space="preserve">   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4,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&amp;gsbi2,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5,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&amp;gsbi2,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 xml:space="preserve"> 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6,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&amp;gsbi2,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[GPIOMUX_ACTIVE] = &amp;gsbi2,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7,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&amp;gsbi2,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#endif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8,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/* GSBI3 QUP SPI_CLK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&amp;gsbi3,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9,</w:t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/* GSBI3 QUP SPI_CS_N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&amp;gsbi3,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#if !defined(CONFIG_SLT673) &amp;&amp; !defined(CONFIG_SLT675)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lastRenderedPageBreak/>
              <w:tab/>
            </w:r>
            <w:r w:rsidRPr="00A606F4">
              <w:rPr>
                <w:sz w:val="10"/>
                <w:szCs w:val="10"/>
              </w:rPr>
              <w:tab/>
              <w:t>.gpio      = 10,</w:t>
            </w:r>
            <w:r w:rsidRPr="00A606F4">
              <w:rPr>
                <w:sz w:val="10"/>
                <w:szCs w:val="10"/>
              </w:rPr>
              <w:tab/>
              <w:t>/* GSBI3 QUP SPI_DATA_MISO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&amp;gsbi3,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11,</w:t>
            </w:r>
            <w:r w:rsidRPr="00A606F4">
              <w:rPr>
                <w:sz w:val="10"/>
                <w:szCs w:val="10"/>
              </w:rPr>
              <w:tab/>
              <w:t>/* GSBI3 QUP SPI_DATA_MOSI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&amp;gsbi3,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12,</w:t>
            </w:r>
            <w:r w:rsidRPr="00A606F4">
              <w:rPr>
                <w:sz w:val="10"/>
                <w:szCs w:val="10"/>
              </w:rPr>
              <w:tab/>
              <w:t>/* GSBI4 UART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&amp;gsbi4,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 xml:space="preserve">    /* BugID:1268 End zouwubin 2015/06/29 init gpios of A05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 xml:space="preserve">    /* BugID:1243 Start zouwubin 2015/06/16 add power green light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.gpio      = 13,</w:t>
            </w:r>
            <w:r w:rsidRPr="00A606F4">
              <w:rPr>
                <w:sz w:val="10"/>
                <w:szCs w:val="10"/>
              </w:rPr>
              <w:tab/>
              <w:t>/* GSBI4 UART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[GPIOMUX_SUSPENDED] = &amp;gsbi4,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</w: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#endif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/* BugID:1243 End zouwubin 2015/06/16 add power green light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.gpio      = 14,</w:t>
            </w:r>
            <w:r w:rsidRPr="00A606F4">
              <w:rPr>
                <w:b/>
                <w:sz w:val="10"/>
                <w:szCs w:val="10"/>
              </w:rPr>
              <w:tab/>
              <w:t>/* GSBI4 UART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[GPIOMUX_SUSPENDED] = &amp;gsbi4,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  <w:t>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.gpio      = 15,</w:t>
            </w:r>
            <w:r w:rsidRPr="00A606F4">
              <w:rPr>
                <w:b/>
                <w:sz w:val="10"/>
                <w:szCs w:val="10"/>
              </w:rPr>
              <w:tab/>
              <w:t>/* GSBI4 UART */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[GPIOMUX_SUSPENDED] = &amp;gsbi4,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</w:r>
            <w:r w:rsidRPr="00A606F4">
              <w:rPr>
                <w:b/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  <w:t>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#if defined(CONFIG_SLT673) || defined(CONFIG_CUSTOMER_DEMAND_SLT6720) || defined(CONFIG_SLT675)    //zouwubin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ab/>
              <w:t xml:space="preserve">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.gpio      = 18,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    [GPIOMUX_SUSPENDED] = &amp;gsbi5,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lastRenderedPageBreak/>
              <w:t xml:space="preserve">        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.gpio      = 19,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.settings = {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    [GPIOMUX_SUSPENDED] = &amp;gsbi5,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    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b/>
                <w:sz w:val="10"/>
                <w:szCs w:val="10"/>
              </w:rPr>
            </w:pPr>
            <w:r w:rsidRPr="00A606F4">
              <w:rPr>
                <w:b/>
                <w:sz w:val="10"/>
                <w:szCs w:val="10"/>
              </w:rPr>
              <w:t xml:space="preserve">    },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#endif</w:t>
            </w:r>
          </w:p>
        </w:tc>
      </w:tr>
      <w:tr w:rsidR="00A606F4" w:rsidRPr="00A606F4" w:rsidTr="00A606F4">
        <w:tc>
          <w:tcPr>
            <w:tcW w:w="8522" w:type="dxa"/>
          </w:tcPr>
          <w:p w:rsidR="00A606F4" w:rsidRPr="00A606F4" w:rsidRDefault="00A606F4" w:rsidP="00A606F4">
            <w:pPr>
              <w:rPr>
                <w:sz w:val="10"/>
                <w:szCs w:val="10"/>
              </w:rPr>
            </w:pPr>
            <w:r w:rsidRPr="00A606F4">
              <w:rPr>
                <w:sz w:val="10"/>
                <w:szCs w:val="10"/>
              </w:rPr>
              <w:t>};</w:t>
            </w:r>
          </w:p>
        </w:tc>
      </w:tr>
    </w:tbl>
    <w:p w:rsidR="00C76EB8" w:rsidRDefault="00C76EB8" w:rsidP="00C76EB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配置</w:t>
      </w:r>
      <w:r>
        <w:rPr>
          <w:rFonts w:hint="eastAsia"/>
        </w:rPr>
        <w:t>UART</w:t>
      </w:r>
      <w:r w:rsidR="00B47FC2">
        <w:rPr>
          <w:rFonts w:hint="eastAsia"/>
        </w:rPr>
        <w:t xml:space="preserve"> device</w:t>
      </w:r>
      <w:r w:rsidR="00B47FC2">
        <w:rPr>
          <w:rFonts w:hint="eastAsia"/>
        </w:rPr>
        <w:t>属性</w:t>
      </w:r>
    </w:p>
    <w:p w:rsidR="00B47FC2" w:rsidRDefault="00B47FC2" w:rsidP="00B47FC2">
      <w:r>
        <w:rPr>
          <w:rFonts w:hint="eastAsia"/>
        </w:rPr>
        <w:tab/>
      </w:r>
      <w:r>
        <w:t>D</w:t>
      </w:r>
      <w:r>
        <w:rPr>
          <w:rFonts w:hint="eastAsia"/>
        </w:rPr>
        <w:t>evice</w:t>
      </w:r>
      <w:r>
        <w:rPr>
          <w:rFonts w:hint="eastAsia"/>
        </w:rPr>
        <w:t>配置代码文件为</w:t>
      </w:r>
      <w:r>
        <w:rPr>
          <w:rFonts w:hint="eastAsia"/>
        </w:rPr>
        <w:t>devices-9615.c,</w:t>
      </w:r>
      <w:r>
        <w:rPr>
          <w:rFonts w:hint="eastAsia"/>
        </w:rPr>
        <w:t>以下代码是配置</w:t>
      </w:r>
      <w:r>
        <w:rPr>
          <w:rFonts w:hint="eastAsia"/>
        </w:rPr>
        <w:t>UART4</w:t>
      </w:r>
      <w:r>
        <w:rPr>
          <w:rFonts w:hint="eastAsia"/>
        </w:rPr>
        <w:t>如下：</w:t>
      </w:r>
    </w:p>
    <w:tbl>
      <w:tblPr>
        <w:tblStyle w:val="21"/>
        <w:tblW w:w="8174" w:type="dxa"/>
        <w:tblInd w:w="439" w:type="dxa"/>
        <w:tblLook w:val="0600"/>
      </w:tblPr>
      <w:tblGrid>
        <w:gridCol w:w="8174"/>
      </w:tblGrid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>static struct resource resources_uart_gsbi4[] = {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{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.start</w:t>
            </w:r>
            <w:r w:rsidRPr="00B47FC2">
              <w:rPr>
                <w:sz w:val="10"/>
                <w:szCs w:val="10"/>
              </w:rPr>
              <w:tab/>
              <w:t>= GSBI4_UARTDM_IRQ,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.end</w:t>
            </w:r>
            <w:r w:rsidRPr="00B47FC2">
              <w:rPr>
                <w:sz w:val="10"/>
                <w:szCs w:val="10"/>
              </w:rPr>
              <w:tab/>
              <w:t>= GSBI4_UARTDM_IRQ,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.flags</w:t>
            </w:r>
            <w:r w:rsidRPr="00B47FC2">
              <w:rPr>
                <w:sz w:val="10"/>
                <w:szCs w:val="10"/>
              </w:rPr>
              <w:tab/>
              <w:t>= IORESOURCE_IRQ,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},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{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.start</w:t>
            </w:r>
            <w:r w:rsidRPr="00B47FC2">
              <w:rPr>
                <w:sz w:val="10"/>
                <w:szCs w:val="10"/>
              </w:rPr>
              <w:tab/>
              <w:t>= MSM_UART4DM_PHYS,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.end</w:t>
            </w:r>
            <w:r w:rsidRPr="00B47FC2">
              <w:rPr>
                <w:sz w:val="10"/>
                <w:szCs w:val="10"/>
              </w:rPr>
              <w:tab/>
              <w:t>= MSM_UART4DM_PHYS + PAGE_SIZE - 1,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.name</w:t>
            </w:r>
            <w:r w:rsidRPr="00B47FC2">
              <w:rPr>
                <w:sz w:val="10"/>
                <w:szCs w:val="10"/>
              </w:rPr>
              <w:tab/>
              <w:t>= "uartdm_resource",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.flags</w:t>
            </w:r>
            <w:r w:rsidRPr="00B47FC2">
              <w:rPr>
                <w:sz w:val="10"/>
                <w:szCs w:val="10"/>
              </w:rPr>
              <w:tab/>
              <w:t>= IORESOURCE_MEM,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},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{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.start</w:t>
            </w:r>
            <w:r w:rsidRPr="00B47FC2">
              <w:rPr>
                <w:sz w:val="10"/>
                <w:szCs w:val="10"/>
              </w:rPr>
              <w:tab/>
              <w:t>= MSM_GSBI4_PHYS,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.end</w:t>
            </w:r>
            <w:r w:rsidRPr="00B47FC2">
              <w:rPr>
                <w:sz w:val="10"/>
                <w:szCs w:val="10"/>
              </w:rPr>
              <w:tab/>
              <w:t>= MSM_GSBI4_PHYS + PAGE_SIZE - 1,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.name</w:t>
            </w:r>
            <w:r w:rsidRPr="00B47FC2">
              <w:rPr>
                <w:sz w:val="10"/>
                <w:szCs w:val="10"/>
              </w:rPr>
              <w:tab/>
              <w:t>= "gsbi_resource",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</w:r>
            <w:r w:rsidRPr="00B47FC2">
              <w:rPr>
                <w:sz w:val="10"/>
                <w:szCs w:val="10"/>
              </w:rPr>
              <w:tab/>
              <w:t>.flags</w:t>
            </w:r>
            <w:r w:rsidRPr="00B47FC2">
              <w:rPr>
                <w:sz w:val="10"/>
                <w:szCs w:val="10"/>
              </w:rPr>
              <w:tab/>
              <w:t>= IORESOURCE_MEM,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},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>};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>struct platform_device msm9615_device_uart_gsbi4 = {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.name</w:t>
            </w:r>
            <w:r w:rsidRPr="00B47FC2">
              <w:rPr>
                <w:sz w:val="10"/>
                <w:szCs w:val="10"/>
              </w:rPr>
              <w:tab/>
              <w:t>= "msm_serial_hsl",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.id</w:t>
            </w:r>
            <w:r w:rsidRPr="00B47FC2">
              <w:rPr>
                <w:sz w:val="10"/>
                <w:szCs w:val="10"/>
              </w:rPr>
              <w:tab/>
              <w:t>= 0,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.num_resources</w:t>
            </w:r>
            <w:r w:rsidRPr="00B47FC2">
              <w:rPr>
                <w:sz w:val="10"/>
                <w:szCs w:val="10"/>
              </w:rPr>
              <w:tab/>
              <w:t>= ARRAY_SIZE(resources_uart_gsbi4),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ab/>
              <w:t>.resource</w:t>
            </w:r>
            <w:r w:rsidRPr="00B47FC2">
              <w:rPr>
                <w:sz w:val="10"/>
                <w:szCs w:val="10"/>
              </w:rPr>
              <w:tab/>
              <w:t>= resources_uart_gsbi4,</w:t>
            </w:r>
          </w:p>
        </w:tc>
      </w:tr>
      <w:tr w:rsidR="00B47FC2" w:rsidRPr="00B47FC2" w:rsidTr="00E75176">
        <w:tc>
          <w:tcPr>
            <w:tcW w:w="8174" w:type="dxa"/>
          </w:tcPr>
          <w:p w:rsidR="00B47FC2" w:rsidRPr="00B47FC2" w:rsidRDefault="00B47FC2" w:rsidP="00B47FC2">
            <w:pPr>
              <w:rPr>
                <w:sz w:val="10"/>
                <w:szCs w:val="10"/>
              </w:rPr>
            </w:pPr>
            <w:r w:rsidRPr="00B47FC2">
              <w:rPr>
                <w:sz w:val="10"/>
                <w:szCs w:val="10"/>
              </w:rPr>
              <w:t>};</w:t>
            </w:r>
          </w:p>
        </w:tc>
      </w:tr>
    </w:tbl>
    <w:p w:rsidR="00B47FC2" w:rsidRDefault="00B47FC2" w:rsidP="00B47FC2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配置</w:t>
      </w:r>
      <w:r>
        <w:rPr>
          <w:rFonts w:hint="eastAsia"/>
        </w:rPr>
        <w:t xml:space="preserve">UART </w:t>
      </w:r>
      <w:r>
        <w:rPr>
          <w:rFonts w:hint="eastAsia"/>
        </w:rPr>
        <w:t>功能</w:t>
      </w:r>
    </w:p>
    <w:p w:rsidR="00D51FBD" w:rsidRDefault="00D51FBD" w:rsidP="00D51FBD">
      <w:pPr>
        <w:ind w:firstLineChars="200" w:firstLine="420"/>
      </w:pPr>
      <w:r>
        <w:rPr>
          <w:rFonts w:hint="eastAsia"/>
        </w:rPr>
        <w:t>配置</w:t>
      </w:r>
      <w:r>
        <w:rPr>
          <w:rFonts w:hint="eastAsia"/>
        </w:rPr>
        <w:t>UART</w:t>
      </w:r>
      <w:r>
        <w:rPr>
          <w:rFonts w:hint="eastAsia"/>
        </w:rPr>
        <w:t>功能文件为：</w:t>
      </w:r>
      <w:r>
        <w:rPr>
          <w:rFonts w:hint="eastAsia"/>
        </w:rPr>
        <w:t>board-9615.c</w:t>
      </w:r>
      <w:r>
        <w:rPr>
          <w:rFonts w:hint="eastAsia"/>
        </w:rPr>
        <w:t>，代码如下：</w:t>
      </w:r>
    </w:p>
    <w:tbl>
      <w:tblPr>
        <w:tblStyle w:val="21"/>
        <w:tblW w:w="8522" w:type="dxa"/>
        <w:tblInd w:w="471" w:type="dxa"/>
        <w:tblLook w:val="0600"/>
      </w:tblPr>
      <w:tblGrid>
        <w:gridCol w:w="8522"/>
      </w:tblGrid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static struct platform_device *common_devices[] = {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&amp;msm9615_device_dmov,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&amp;msm_device_smd,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#ifdef CONFIG_LTC4088_CHARGER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&amp;msm_device_charger,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#endif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&amp;msm_device_otg,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&amp;msm_device_hsic_peripheral,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&amp;msm_device_gadget_peripheral,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&amp;msm_device_hsusb_host,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&amp;msm_device_hsic_host,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&amp;msm_device_usb_bam,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&amp;msm_android_usb_device,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#ifdef CONFIG_USB_CI13XXX_MSM_HSIC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>&amp;msm_android_usb_hsic_device,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#endif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#if !defined(CONFIG_SLT673) &amp;&amp; !defined(CONFIG_SLT675)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ab/>
              <w:t xml:space="preserve">  &amp;msm9615_device_ext_2p95v_vreg,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#endif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 xml:space="preserve">    &amp;msm9615_device_ssbi_pmic1,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>#ifdef CONFIG_SLT673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D51FBD" w:rsidRDefault="00D51FBD" w:rsidP="0071593D">
            <w:pPr>
              <w:rPr>
                <w:sz w:val="10"/>
                <w:szCs w:val="10"/>
              </w:rPr>
            </w:pPr>
            <w:r w:rsidRPr="00D51FBD">
              <w:rPr>
                <w:sz w:val="10"/>
                <w:szCs w:val="10"/>
              </w:rPr>
              <w:t xml:space="preserve">    &amp;msm9615_device_uart_gsbi2,  /*use for communication with sim*/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E75176" w:rsidRDefault="00D51FBD" w:rsidP="0071593D">
            <w:pPr>
              <w:rPr>
                <w:b/>
                <w:sz w:val="10"/>
                <w:szCs w:val="10"/>
              </w:rPr>
            </w:pPr>
            <w:r w:rsidRPr="00E75176">
              <w:rPr>
                <w:b/>
                <w:sz w:val="10"/>
                <w:szCs w:val="10"/>
              </w:rPr>
              <w:t xml:space="preserve">    &amp;msm9615_device_uart_gsbi5, //modified by fangchengbing 2014-11-8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E75176" w:rsidRDefault="00D51FBD" w:rsidP="0071593D">
            <w:pPr>
              <w:rPr>
                <w:b/>
                <w:sz w:val="10"/>
                <w:szCs w:val="10"/>
              </w:rPr>
            </w:pPr>
            <w:r w:rsidRPr="00E75176">
              <w:rPr>
                <w:b/>
                <w:sz w:val="10"/>
                <w:szCs w:val="10"/>
              </w:rPr>
              <w:t>#endif</w:t>
            </w:r>
          </w:p>
        </w:tc>
      </w:tr>
      <w:tr w:rsidR="00D51FBD" w:rsidRPr="00D51FBD" w:rsidTr="00E75176">
        <w:tc>
          <w:tcPr>
            <w:tcW w:w="8522" w:type="dxa"/>
          </w:tcPr>
          <w:p w:rsidR="00D51FBD" w:rsidRPr="00E75176" w:rsidRDefault="00D51FBD" w:rsidP="0071593D">
            <w:pPr>
              <w:rPr>
                <w:b/>
                <w:sz w:val="10"/>
                <w:szCs w:val="10"/>
              </w:rPr>
            </w:pPr>
            <w:r w:rsidRPr="00E75176">
              <w:rPr>
                <w:b/>
                <w:sz w:val="10"/>
                <w:szCs w:val="10"/>
              </w:rPr>
              <w:t xml:space="preserve">    &amp;msm9615_device_uart_gsbi4,  //uart don't open in project mf02_4534 and mf02_lmk default</w:t>
            </w:r>
          </w:p>
        </w:tc>
      </w:tr>
    </w:tbl>
    <w:p w:rsidR="00A606F4" w:rsidRPr="00A606F4" w:rsidRDefault="00A606F4" w:rsidP="00A606F4">
      <w:pPr>
        <w:ind w:leftChars="200" w:left="420"/>
        <w:rPr>
          <w:rFonts w:asciiTheme="majorHAnsi" w:eastAsiaTheme="majorEastAsia" w:hAnsiTheme="majorHAnsi" w:cstheme="majorBidi"/>
          <w:color w:val="000000" w:themeColor="text1"/>
          <w:sz w:val="10"/>
          <w:szCs w:val="10"/>
        </w:rPr>
      </w:pPr>
    </w:p>
    <w:p w:rsidR="00842375" w:rsidRDefault="00C8747F" w:rsidP="00415ACA">
      <w:pPr>
        <w:pStyle w:val="2"/>
      </w:pPr>
      <w:r>
        <w:rPr>
          <w:rFonts w:hint="eastAsia"/>
        </w:rPr>
        <w:t>七、</w:t>
      </w:r>
      <w:r w:rsidR="00842375">
        <w:t>C</w:t>
      </w:r>
      <w:r w:rsidR="00842375">
        <w:rPr>
          <w:rFonts w:hint="eastAsia"/>
        </w:rPr>
        <w:t>harge</w:t>
      </w:r>
    </w:p>
    <w:p w:rsidR="002A627B" w:rsidRPr="00956164" w:rsidRDefault="002A627B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/>
          <w:sz w:val="18"/>
          <w:szCs w:val="18"/>
        </w:rPr>
        <w:t>C</w:t>
      </w:r>
      <w:r w:rsidRPr="00956164">
        <w:rPr>
          <w:rFonts w:asciiTheme="minorEastAsia" w:hAnsiTheme="minorEastAsia" w:hint="eastAsia"/>
          <w:sz w:val="18"/>
          <w:szCs w:val="18"/>
        </w:rPr>
        <w:t>harge这块全部交给硬件管理，驱动只负责把状态传递给上层，硬件原理图如下：</w:t>
      </w:r>
    </w:p>
    <w:p w:rsidR="002A627B" w:rsidRDefault="002A627B" w:rsidP="002A6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4959" cy="3188293"/>
            <wp:effectExtent l="19050" t="0" r="6741" b="0"/>
            <wp:docPr id="5" name="图片 5" descr="C:\Documents and Settings\Administrator\Application Data\Tencent\Users\798357431\QQ\WinTemp\RichOle\K6L{KFPK0SK51FOZSQ[FW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98357431\QQ\WinTemp\RichOle\K6L{KFPK0SK51FOZSQ[FW6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83" cy="319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27B" w:rsidRPr="00956164" w:rsidRDefault="002A627B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 w:hint="eastAsia"/>
          <w:sz w:val="18"/>
          <w:szCs w:val="18"/>
        </w:rPr>
        <w:t>从原理图我们就能知道charge的状态通过GPIO69来传递，因此kernel这边需要配置gpio69为中断，GPIO69一旦发生变化，</w:t>
      </w:r>
      <w:r w:rsidR="00B95447" w:rsidRPr="00956164">
        <w:rPr>
          <w:rFonts w:asciiTheme="minorEastAsia" w:hAnsiTheme="minorEastAsia" w:hint="eastAsia"/>
          <w:sz w:val="18"/>
          <w:szCs w:val="18"/>
        </w:rPr>
        <w:t>我们立刻通知应用，进而通知用户电池的状态，但是我们还有一点是需要usb的状态，目的是为了告诉用户电池充放电的状态。关于判断电池状态的代码如下：</w:t>
      </w:r>
    </w:p>
    <w:tbl>
      <w:tblPr>
        <w:tblStyle w:val="10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int eta6003_get_chg_status(struct eta6003_chg *dev)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if ((dev-&gt;is_5V_usb == 1) &amp;&amp; (dev-&gt;is_charge_irq == 1))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dev-&gt;charge_stat = POWER_SUPPLY_STATUS_CHARGING;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else if ((dev-&gt;is_5V_usb == 1) &amp;&amp; (dev-&gt;is_charge_irq == 0))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dev-&gt;charge_stat = POWER_SUPPLY_STATUS_FULL;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else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dev-&gt;charge_stat = POWER_SUPPLY_STATUS_NOT_CHARGING;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return dev-&gt;charge_stat;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widowControl/>
              <w:jc w:val="left"/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</w:tbl>
    <w:p w:rsidR="002A627B" w:rsidRPr="002A627B" w:rsidRDefault="002A627B" w:rsidP="002A627B">
      <w:pPr>
        <w:ind w:firstLine="210"/>
        <w:rPr>
          <w:sz w:val="10"/>
          <w:szCs w:val="10"/>
        </w:rPr>
      </w:pPr>
    </w:p>
    <w:p w:rsidR="00842375" w:rsidRDefault="00C8747F" w:rsidP="00415ACA">
      <w:pPr>
        <w:pStyle w:val="2"/>
      </w:pPr>
      <w:r>
        <w:rPr>
          <w:rFonts w:hint="eastAsia"/>
        </w:rPr>
        <w:t>八、</w:t>
      </w:r>
      <w:r w:rsidR="002465BD">
        <w:rPr>
          <w:rFonts w:hint="eastAsia"/>
        </w:rPr>
        <w:t>LED</w:t>
      </w:r>
    </w:p>
    <w:p w:rsidR="00B95447" w:rsidRPr="00956164" w:rsidRDefault="00B95447" w:rsidP="001F4A55">
      <w:pPr>
        <w:ind w:firstLine="240"/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0"/>
          <w:szCs w:val="10"/>
        </w:rPr>
        <w:t xml:space="preserve">  </w:t>
      </w:r>
      <w:r w:rsidRPr="001F4A55">
        <w:rPr>
          <w:rFonts w:hint="eastAsia"/>
          <w:sz w:val="13"/>
          <w:szCs w:val="13"/>
        </w:rPr>
        <w:t xml:space="preserve">  </w:t>
      </w:r>
      <w:r w:rsidRPr="00956164">
        <w:rPr>
          <w:rFonts w:asciiTheme="minorEastAsia" w:hAnsiTheme="minorEastAsia" w:hint="eastAsia"/>
          <w:sz w:val="18"/>
          <w:szCs w:val="18"/>
        </w:rPr>
        <w:t>LED灯主要是控制GPIO，我们就可以达到控制LED灯的亮灭，这部分全部交给应用来处理。</w:t>
      </w:r>
      <w:r w:rsidR="0030132E">
        <w:rPr>
          <w:rFonts w:asciiTheme="minorEastAsia" w:hAnsiTheme="minorEastAsia" w:hint="eastAsia"/>
          <w:sz w:val="18"/>
          <w:szCs w:val="18"/>
        </w:rPr>
        <w:t>需要注意一点就是交由应用控制，就不能再board-9615-gpiomux.c配置GPIO的属性。</w:t>
      </w:r>
    </w:p>
    <w:p w:rsidR="00CF4DDC" w:rsidRDefault="00C8747F" w:rsidP="00415ACA">
      <w:pPr>
        <w:pStyle w:val="2"/>
      </w:pPr>
      <w:r>
        <w:rPr>
          <w:rFonts w:hint="eastAsia"/>
        </w:rPr>
        <w:lastRenderedPageBreak/>
        <w:t>九、</w:t>
      </w:r>
      <w:r w:rsidR="00CF4DDC">
        <w:rPr>
          <w:rFonts w:hint="eastAsia"/>
        </w:rPr>
        <w:t>休眠唤醒</w:t>
      </w:r>
    </w:p>
    <w:p w:rsidR="00B95447" w:rsidRPr="001F4A55" w:rsidRDefault="00B95447" w:rsidP="001F4A55">
      <w:pPr>
        <w:ind w:firstLine="240"/>
        <w:rPr>
          <w:sz w:val="13"/>
          <w:szCs w:val="13"/>
        </w:rPr>
      </w:pPr>
      <w:r>
        <w:rPr>
          <w:rFonts w:hint="eastAsia"/>
          <w:sz w:val="10"/>
          <w:szCs w:val="10"/>
        </w:rPr>
        <w:t xml:space="preserve">  </w:t>
      </w:r>
      <w:r w:rsidRPr="001F4A55">
        <w:rPr>
          <w:rFonts w:hint="eastAsia"/>
          <w:sz w:val="13"/>
          <w:szCs w:val="13"/>
        </w:rPr>
        <w:t xml:space="preserve"> </w:t>
      </w:r>
      <w:r w:rsidRPr="00956164">
        <w:rPr>
          <w:rFonts w:asciiTheme="minorEastAsia" w:hAnsiTheme="minorEastAsia" w:hint="eastAsia"/>
          <w:sz w:val="18"/>
          <w:szCs w:val="18"/>
        </w:rPr>
        <w:t>休眠流程主要是应用发起的，进而kernel收到通知并且执行相应的suspend来使相应的设备进入休眠状态，但是进入休眠时一旦有中断产生，系统立刻就会被唤醒，因此经常遇到无法休眠的问题，就是因为某个中断在进入休眠时没进行关闭中断，在进入休眠时时常产生中断。遇到此问题时要找到具体的中断未关闭谈何容易</w:t>
      </w:r>
      <w:r w:rsidR="007D5E07" w:rsidRPr="00956164">
        <w:rPr>
          <w:rFonts w:asciiTheme="minorEastAsia" w:hAnsiTheme="minorEastAsia" w:hint="eastAsia"/>
          <w:sz w:val="18"/>
          <w:szCs w:val="18"/>
        </w:rPr>
        <w:t>，因此我们需要研究9x15中断流程，我们发现绝大部中断都会通过gic，此时我们就会想到来监测gic的变化不就ok了吗？对了，我们就是通过gic来找到中断源，进而关闭该中断，gic监测代码如下：</w:t>
      </w:r>
    </w:p>
    <w:tbl>
      <w:tblPr>
        <w:tblStyle w:val="10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void msm_gic_get_wakeup_interrupt(void)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unsigned int i;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u32 enabled;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unsigned long pending[32];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struct gic_chip_data *gic = &amp;gic_data[0];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void __iomem *base = gic_data_dist_base(gic);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for (i = 0; i * 32 &lt; gic-&gt;max_irq; i++)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        enabled = readl_relaxed(base + GIC_DIST_ENABLE_CLEAR + i * 4);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        pending[i] = readl_relaxed(base + GIC_DIST_PENDING_SET + i * 4);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        pending[i] &amp;= enabled;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     msm_gic_wakeup_interrupt = find_first_bit(pending, gic-&gt;max_irq);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</w:t>
            </w:r>
          </w:p>
        </w:tc>
      </w:tr>
    </w:tbl>
    <w:p w:rsidR="007D5E07" w:rsidRPr="00956164" w:rsidRDefault="007D5E07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 w:hint="eastAsia"/>
          <w:sz w:val="18"/>
          <w:szCs w:val="18"/>
        </w:rPr>
        <w:t>通过此函数我们就可以清晰看到那个中断中断号，但是实践中却发现并不是我们想象中一下子就能确定中断源，实践中发现只要GPIO中断中就是48，只要是pmic中断就是53，GPIO中断和pmic中断那可就多了，还是无法确定具体中断源。此刻我们也没有过多的办法，只能大致确认那部分中断源，无法确定具体的中断源，因此我们采用比较笨重的办法就是检测所有中断，这个我们可以通过应用来观察，如果唤醒了立刻查看那个中断发现了变化，应用层使用的命令：cat /proc/</w:t>
      </w:r>
      <w:r w:rsidRPr="00956164">
        <w:rPr>
          <w:rFonts w:asciiTheme="minorEastAsia" w:hAnsiTheme="minorEastAsia"/>
          <w:sz w:val="18"/>
          <w:szCs w:val="18"/>
        </w:rPr>
        <w:t>interrupt，</w:t>
      </w:r>
      <w:r w:rsidRPr="00956164">
        <w:rPr>
          <w:rFonts w:asciiTheme="minorEastAsia" w:hAnsiTheme="minorEastAsia" w:hint="eastAsia"/>
          <w:sz w:val="18"/>
          <w:szCs w:val="18"/>
        </w:rPr>
        <w:t>我们就可以有意识地查看某部分中断次数的变化，进而确定具体的中断源。</w:t>
      </w:r>
    </w:p>
    <w:p w:rsidR="00CF4DDC" w:rsidRDefault="005D598F" w:rsidP="00415ACA">
      <w:pPr>
        <w:pStyle w:val="2"/>
      </w:pPr>
      <w:r>
        <w:rPr>
          <w:rFonts w:hint="eastAsia"/>
        </w:rPr>
        <w:t>十、</w:t>
      </w:r>
      <w:r w:rsidR="00CF4DDC">
        <w:rPr>
          <w:rFonts w:hint="eastAsia"/>
        </w:rPr>
        <w:t>ADC</w:t>
      </w:r>
    </w:p>
    <w:p w:rsidR="001A78A3" w:rsidRPr="00956164" w:rsidRDefault="001A78A3" w:rsidP="001F4A55">
      <w:pPr>
        <w:ind w:firstLine="240"/>
        <w:rPr>
          <w:rFonts w:asciiTheme="minorEastAsia" w:hAnsiTheme="minorEastAsia"/>
          <w:sz w:val="18"/>
          <w:szCs w:val="18"/>
        </w:rPr>
      </w:pPr>
      <w:r w:rsidRPr="00956164">
        <w:rPr>
          <w:rFonts w:asciiTheme="minorEastAsia" w:hAnsiTheme="minorEastAsia"/>
          <w:sz w:val="18"/>
          <w:szCs w:val="18"/>
        </w:rPr>
        <w:t>A</w:t>
      </w:r>
      <w:r w:rsidRPr="00956164">
        <w:rPr>
          <w:rFonts w:asciiTheme="minorEastAsia" w:hAnsiTheme="minorEastAsia" w:hint="eastAsia"/>
          <w:sz w:val="18"/>
          <w:szCs w:val="18"/>
        </w:rPr>
        <w:t>dc主要是配置，配置代码如下：</w:t>
      </w:r>
    </w:p>
    <w:tbl>
      <w:tblPr>
        <w:tblStyle w:val="10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static struct pm8xxx_adc_amux pm8018_adc_channels_data[] =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{"vcoin", CHANNEL_VCOIN, CHAN_PATH_SCALING2,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{"vbat", CHANNEL_VBAT, CHAN_PATH_SCALING2,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{"vph_pwr", CHANNEL_VPH_PWR, CHAN_PATH_SCALING2,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/* AMUX8 is used to read either Batt_id/Batt_therm.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lastRenderedPageBreak/>
              <w:tab/>
              <w:t xml:space="preserve"> * Current configuration is to support Batt_id. If clients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 want to read the Batt_therm, the scaling function needs to be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 updated to use ADC_SCALE_BATT_THERM instead of ADC_SCALE_DEFAULT.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 E.g.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 {"batt_therm", CHANNEL_BATT_ID_THERM, CHAN_PATH_SCALING1,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 AMUX_RSV2, ADC_DECIMATION_TYPE2, ADC_SCALE_BATT_THERM},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{"batt_id", CHANNEL_BATT_ID_THERM, CHAN_PATH_SCALING1,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AMUX_RSV2, 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{"pmic_therm", CHANNEL_DIE_TEMP,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ADC_SCALE_PMIC_THERM},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{"625mv", CHANNEL_625MV,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{"125v", CHANNEL_125V,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{"pa_therm0", ADC_MPP_1_AMUX3,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ADC_SCALE_PA_THERM},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{"xo_therm", CHANNEL_MUXOFF, CHAN_PATH_SCALING1, AMUX_RSV0,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ADC_SCALE_XOTHERM},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//&lt;!--Add @2013-03-25 mingjun.liu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{"mpp6", ADC_MPP_1_AMUX5,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  <w:r w:rsidRPr="00EB4049">
              <w:rPr>
                <w:sz w:val="10"/>
                <w:szCs w:val="10"/>
              </w:rPr>
              <w:tab/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{"mpp1", ADC_MPP_1_ATEST_8,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{"mpp2", ADC_MPP_1_USB_SNS_DIV20,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{"mpp3", ADC_MPP_1_DCIN_SNS_DIV20,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ADC_SCALE_DEFAULT},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#if defined(CONFIG_SLT673) || defined(CONFIG_SLT675)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{"mpp5", ADC_MPP_1_AMUX4,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ADC_SCALE_MAINBOARD_A02},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#else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{"mpp5", ADC_MPP_1_AMUX4, CHAN_PATH_SCALING1, AMUX_RSV1,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ADC_DECIMATION_TYPE2, ADC_SCALE_BATT_THERM_ECTH_3435K},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#endif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>//--!&gt;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};</w:t>
            </w:r>
          </w:p>
        </w:tc>
      </w:tr>
    </w:tbl>
    <w:p w:rsidR="00485BEE" w:rsidRDefault="002E0C20" w:rsidP="00485BEE">
      <w:pPr>
        <w:pStyle w:val="2"/>
      </w:pPr>
      <w:r>
        <w:rPr>
          <w:rFonts w:hint="eastAsia"/>
        </w:rPr>
        <w:t>十一、</w:t>
      </w:r>
      <w:r w:rsidR="00485BEE">
        <w:rPr>
          <w:rFonts w:hint="eastAsia"/>
        </w:rPr>
        <w:t>OLED</w:t>
      </w:r>
      <w:r w:rsidR="00524118">
        <w:rPr>
          <w:rFonts w:hint="eastAsia"/>
        </w:rPr>
        <w:t>驱动</w:t>
      </w:r>
    </w:p>
    <w:p w:rsidR="00524118" w:rsidRDefault="00524118" w:rsidP="00FF33A2">
      <w:pPr>
        <w:ind w:firstLineChars="100" w:firstLine="100"/>
        <w:rPr>
          <w:sz w:val="10"/>
          <w:szCs w:val="10"/>
        </w:rPr>
      </w:pPr>
      <w:r>
        <w:rPr>
          <w:sz w:val="10"/>
          <w:szCs w:val="10"/>
        </w:rPr>
        <w:t>O</w:t>
      </w:r>
      <w:r>
        <w:rPr>
          <w:rFonts w:hint="eastAsia"/>
          <w:sz w:val="10"/>
          <w:szCs w:val="10"/>
        </w:rPr>
        <w:t>led</w:t>
      </w:r>
      <w:r>
        <w:rPr>
          <w:rFonts w:hint="eastAsia"/>
          <w:sz w:val="10"/>
          <w:szCs w:val="10"/>
        </w:rPr>
        <w:t>驱动相对比较复杂，使用到的文件</w:t>
      </w:r>
      <w:r w:rsidR="00FF33A2">
        <w:rPr>
          <w:rFonts w:hint="eastAsia"/>
          <w:sz w:val="10"/>
          <w:szCs w:val="10"/>
        </w:rPr>
        <w:t>/drivers/video/msm/msm_fb.c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/drivers/video/msm/ebi2_host.c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/drivers/video/msm/ebi2_lcd.c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/drivers/video/msm/ebi2_oled</w:t>
      </w:r>
      <w:r w:rsidR="00B817B2">
        <w:rPr>
          <w:rFonts w:hint="eastAsia"/>
          <w:sz w:val="10"/>
          <w:szCs w:val="10"/>
        </w:rPr>
        <w:t>.</w:t>
      </w:r>
      <w:r w:rsidR="00FF33A2">
        <w:rPr>
          <w:rFonts w:hint="eastAsia"/>
          <w:sz w:val="10"/>
          <w:szCs w:val="10"/>
        </w:rPr>
        <w:t>c(</w:t>
      </w:r>
      <w:r w:rsidR="00FF33A2">
        <w:rPr>
          <w:rFonts w:hint="eastAsia"/>
          <w:sz w:val="10"/>
          <w:szCs w:val="10"/>
        </w:rPr>
        <w:t>可能为</w:t>
      </w:r>
      <w:r w:rsidR="00FF33A2">
        <w:rPr>
          <w:rFonts w:hint="eastAsia"/>
          <w:sz w:val="10"/>
          <w:szCs w:val="10"/>
        </w:rPr>
        <w:t>ebi2_oled1284.c</w:t>
      </w:r>
      <w:r w:rsidR="00FF33A2">
        <w:rPr>
          <w:rFonts w:hint="eastAsia"/>
          <w:sz w:val="10"/>
          <w:szCs w:val="10"/>
        </w:rPr>
        <w:t>或者</w:t>
      </w:r>
      <w:r w:rsidR="00FF33A2">
        <w:rPr>
          <w:rFonts w:hint="eastAsia"/>
          <w:sz w:val="10"/>
          <w:szCs w:val="10"/>
        </w:rPr>
        <w:t>ebi2_oled1281.c</w:t>
      </w:r>
      <w:r w:rsidR="00FF33A2">
        <w:rPr>
          <w:rFonts w:hint="eastAsia"/>
          <w:sz w:val="10"/>
          <w:szCs w:val="10"/>
        </w:rPr>
        <w:t>等</w:t>
      </w:r>
      <w:r w:rsidR="00FF33A2">
        <w:rPr>
          <w:rFonts w:hint="eastAsia"/>
          <w:sz w:val="10"/>
          <w:szCs w:val="10"/>
        </w:rPr>
        <w:t>)</w:t>
      </w:r>
      <w:r w:rsidR="00D81898">
        <w:rPr>
          <w:rFonts w:hint="eastAsia"/>
          <w:sz w:val="10"/>
          <w:szCs w:val="10"/>
        </w:rPr>
        <w:t>、</w:t>
      </w:r>
      <w:r w:rsidR="00D81898" w:rsidRPr="00D81898">
        <w:rPr>
          <w:sz w:val="10"/>
          <w:szCs w:val="10"/>
        </w:rPr>
        <w:t>board-9615-display.c</w:t>
      </w:r>
      <w:r w:rsidR="00FF33A2">
        <w:rPr>
          <w:rFonts w:hint="eastAsia"/>
          <w:sz w:val="10"/>
          <w:szCs w:val="10"/>
        </w:rPr>
        <w:t>。</w:t>
      </w:r>
    </w:p>
    <w:p w:rsidR="00FF33A2" w:rsidRDefault="00FF33A2" w:rsidP="00775B27">
      <w:pPr>
        <w:ind w:firstLineChars="100" w:firstLine="181"/>
        <w:rPr>
          <w:sz w:val="10"/>
          <w:szCs w:val="10"/>
        </w:rPr>
      </w:pPr>
      <w:r w:rsidRPr="00775B27">
        <w:rPr>
          <w:rFonts w:hint="eastAsia"/>
          <w:b/>
          <w:sz w:val="18"/>
          <w:szCs w:val="18"/>
        </w:rPr>
        <w:t>msm_fb.c</w:t>
      </w:r>
      <w:r w:rsidRPr="00775B27"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0"/>
          <w:szCs w:val="10"/>
        </w:rPr>
        <w:t>这个文件主要关注两个点，</w:t>
      </w:r>
      <w:r>
        <w:rPr>
          <w:rFonts w:hint="eastAsia"/>
          <w:sz w:val="10"/>
          <w:szCs w:val="10"/>
        </w:rPr>
        <w:t>1</w:t>
      </w:r>
      <w:r>
        <w:rPr>
          <w:rFonts w:hint="eastAsia"/>
          <w:sz w:val="10"/>
          <w:szCs w:val="10"/>
        </w:rPr>
        <w:t>、</w:t>
      </w:r>
      <w:r w:rsidRPr="00FF33A2">
        <w:rPr>
          <w:sz w:val="10"/>
          <w:szCs w:val="10"/>
        </w:rPr>
        <w:t xml:space="preserve">msm_fb_add_device </w:t>
      </w:r>
      <w:r>
        <w:rPr>
          <w:rFonts w:hint="eastAsia"/>
          <w:sz w:val="10"/>
          <w:szCs w:val="10"/>
        </w:rPr>
        <w:t>函数中</w:t>
      </w:r>
      <w:r w:rsidR="00B71A7D">
        <w:rPr>
          <w:sz w:val="10"/>
          <w:szCs w:val="10"/>
        </w:rPr>
        <w:t>mfd-&gt;fb_imgType = MDP_FB_GRAY</w:t>
      </w:r>
      <w:r w:rsidR="00B71A7D">
        <w:rPr>
          <w:rFonts w:hint="eastAsia"/>
          <w:sz w:val="10"/>
          <w:szCs w:val="10"/>
        </w:rPr>
        <w:t>，目的是为了第</w:t>
      </w:r>
      <w:r w:rsidR="00B71A7D">
        <w:rPr>
          <w:rFonts w:hint="eastAsia"/>
          <w:sz w:val="10"/>
          <w:szCs w:val="10"/>
        </w:rPr>
        <w:t>2</w:t>
      </w:r>
      <w:r w:rsidR="00B71A7D">
        <w:rPr>
          <w:rFonts w:hint="eastAsia"/>
          <w:sz w:val="10"/>
          <w:szCs w:val="10"/>
        </w:rPr>
        <w:t>步中</w:t>
      </w:r>
      <w:r w:rsidRPr="00FF33A2">
        <w:rPr>
          <w:sz w:val="10"/>
          <w:szCs w:val="10"/>
        </w:rPr>
        <w:t>msm_fb_register</w:t>
      </w:r>
      <w:r w:rsidR="00B71A7D">
        <w:rPr>
          <w:rFonts w:hint="eastAsia"/>
          <w:sz w:val="10"/>
          <w:szCs w:val="10"/>
        </w:rPr>
        <w:t>，</w:t>
      </w:r>
      <w:r w:rsidR="00B71A7D">
        <w:rPr>
          <w:rFonts w:hint="eastAsia"/>
          <w:sz w:val="10"/>
          <w:szCs w:val="10"/>
        </w:rPr>
        <w:t>2</w:t>
      </w:r>
      <w:r w:rsidR="00B71A7D">
        <w:rPr>
          <w:rFonts w:hint="eastAsia"/>
          <w:sz w:val="10"/>
          <w:szCs w:val="10"/>
        </w:rPr>
        <w:t>、</w:t>
      </w:r>
      <w:r w:rsidR="00B71A7D" w:rsidRPr="00FF33A2">
        <w:rPr>
          <w:sz w:val="10"/>
          <w:szCs w:val="10"/>
        </w:rPr>
        <w:t>msm_fb_register</w:t>
      </w:r>
      <w:r w:rsidR="00B71A7D">
        <w:rPr>
          <w:rFonts w:hint="eastAsia"/>
          <w:sz w:val="10"/>
          <w:szCs w:val="10"/>
        </w:rPr>
        <w:t>函数中结合自己配置的</w:t>
      </w:r>
      <w:r w:rsidR="00B71A7D">
        <w:rPr>
          <w:sz w:val="10"/>
          <w:szCs w:val="10"/>
        </w:rPr>
        <w:t>mfd-&gt;fb_imgType</w:t>
      </w:r>
      <w:r w:rsidR="00B71A7D">
        <w:rPr>
          <w:rFonts w:hint="eastAsia"/>
          <w:sz w:val="10"/>
          <w:szCs w:val="10"/>
        </w:rPr>
        <w:t>参数，加入自己配置</w:t>
      </w:r>
      <w:r w:rsidR="00B71A7D">
        <w:rPr>
          <w:rFonts w:hint="eastAsia"/>
          <w:sz w:val="10"/>
          <w:szCs w:val="10"/>
        </w:rPr>
        <w:t>oled</w:t>
      </w:r>
      <w:r w:rsidR="00B71A7D">
        <w:rPr>
          <w:rFonts w:hint="eastAsia"/>
          <w:sz w:val="10"/>
          <w:szCs w:val="10"/>
        </w:rPr>
        <w:t>的属性，例如：</w:t>
      </w:r>
    </w:p>
    <w:tbl>
      <w:tblPr>
        <w:tblStyle w:val="10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lastRenderedPageBreak/>
              <w:t>case MDP_FB_GRAY:                          /*register MDP_GRAY para*/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fix-&gt;type = FB_TYPE_PACKED_PIXELS;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fix-&gt;xpanstep =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fix-&gt;ypanstep =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var-&gt;vmode = FB_VMODE_NONINTERLACED;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var-&gt;transp.offset =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var-&gt;transp.length = 0;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b/>
                <w:sz w:val="10"/>
                <w:szCs w:val="10"/>
              </w:rPr>
              <w:t>bpp = 1;</w:t>
            </w:r>
            <w:r w:rsidRPr="00EB4049">
              <w:rPr>
                <w:rFonts w:hint="eastAsia"/>
                <w:b/>
                <w:sz w:val="10"/>
                <w:szCs w:val="10"/>
              </w:rPr>
              <w:t>主要是这个参数，其他的参数不确定都使用默认即可，</w:t>
            </w:r>
            <w:r w:rsidRPr="00EB4049">
              <w:rPr>
                <w:rFonts w:hint="eastAsia"/>
                <w:b/>
                <w:sz w:val="10"/>
                <w:szCs w:val="10"/>
              </w:rPr>
              <w:t>bpp</w:t>
            </w:r>
            <w:r w:rsidRPr="00EB4049">
              <w:rPr>
                <w:rFonts w:hint="eastAsia"/>
                <w:b/>
                <w:sz w:val="10"/>
                <w:szCs w:val="10"/>
              </w:rPr>
              <w:t>指一点需要几个点来描述，</w:t>
            </w:r>
            <w:r w:rsidRPr="00EB4049">
              <w:rPr>
                <w:rFonts w:hint="eastAsia"/>
                <w:b/>
                <w:sz w:val="10"/>
                <w:szCs w:val="10"/>
              </w:rPr>
              <w:t>bpp=1</w:t>
            </w:r>
            <w:r w:rsidRPr="00EB4049">
              <w:rPr>
                <w:rFonts w:hint="eastAsia"/>
                <w:b/>
                <w:sz w:val="10"/>
                <w:szCs w:val="10"/>
              </w:rPr>
              <w:t>即表示使用一位即可表示一点的状态，黑白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break;</w:t>
            </w:r>
            <w:r w:rsidRPr="00EB4049">
              <w:rPr>
                <w:sz w:val="10"/>
                <w:szCs w:val="10"/>
              </w:rPr>
              <w:tab/>
            </w:r>
          </w:p>
        </w:tc>
      </w:tr>
    </w:tbl>
    <w:p w:rsidR="00775B27" w:rsidRDefault="00775B27" w:rsidP="00775B27">
      <w:pPr>
        <w:ind w:firstLineChars="100" w:firstLine="181"/>
        <w:rPr>
          <w:sz w:val="10"/>
          <w:szCs w:val="10"/>
        </w:rPr>
      </w:pPr>
      <w:r w:rsidRPr="00775B27">
        <w:rPr>
          <w:rFonts w:hint="eastAsia"/>
          <w:b/>
          <w:sz w:val="18"/>
          <w:szCs w:val="18"/>
        </w:rPr>
        <w:t>ebi2_host.c</w:t>
      </w:r>
      <w:r w:rsidRPr="00775B27">
        <w:rPr>
          <w:rFonts w:hint="eastAsia"/>
          <w:b/>
          <w:sz w:val="18"/>
          <w:szCs w:val="18"/>
        </w:rPr>
        <w:t>：</w:t>
      </w:r>
      <w:r w:rsidRPr="00775B27">
        <w:rPr>
          <w:rFonts w:hint="eastAsia"/>
          <w:sz w:val="10"/>
          <w:szCs w:val="10"/>
        </w:rPr>
        <w:t>这个函数主要关注是</w:t>
      </w:r>
      <w:r w:rsidRPr="00775B27">
        <w:rPr>
          <w:sz w:val="10"/>
          <w:szCs w:val="10"/>
        </w:rPr>
        <w:t>mdp_dma_pan_update</w:t>
      </w:r>
      <w:r w:rsidRPr="00775B27">
        <w:rPr>
          <w:rFonts w:hint="eastAsia"/>
          <w:sz w:val="10"/>
          <w:szCs w:val="10"/>
        </w:rPr>
        <w:t>函数</w:t>
      </w:r>
      <w:r w:rsidR="00B817B2">
        <w:rPr>
          <w:rFonts w:hint="eastAsia"/>
          <w:sz w:val="10"/>
          <w:szCs w:val="10"/>
        </w:rPr>
        <w:t>，这个函数类似</w:t>
      </w:r>
      <w:r w:rsidR="00B817B2">
        <w:rPr>
          <w:rFonts w:hint="eastAsia"/>
          <w:sz w:val="10"/>
          <w:szCs w:val="10"/>
        </w:rPr>
        <w:t>DMA</w:t>
      </w:r>
      <w:r w:rsidR="00B817B2">
        <w:rPr>
          <w:rFonts w:hint="eastAsia"/>
          <w:sz w:val="10"/>
          <w:szCs w:val="10"/>
        </w:rPr>
        <w:t>，需要应用层发出</w:t>
      </w:r>
      <w:r w:rsidR="00B817B2">
        <w:rPr>
          <w:rFonts w:hint="eastAsia"/>
          <w:sz w:val="10"/>
          <w:szCs w:val="10"/>
        </w:rPr>
        <w:t>display</w:t>
      </w:r>
      <w:r w:rsidR="00B817B2">
        <w:rPr>
          <w:rFonts w:hint="eastAsia"/>
          <w:sz w:val="10"/>
          <w:szCs w:val="10"/>
        </w:rPr>
        <w:t>指令，才会被执行。刷数据到屏幕上时需要设置好怎么刷数据到屏幕上，比如：</w:t>
      </w:r>
    </w:p>
    <w:tbl>
      <w:tblPr>
        <w:tblStyle w:val="10"/>
        <w:tblW w:w="0" w:type="auto"/>
        <w:tblLook w:val="0600"/>
      </w:tblPr>
      <w:tblGrid>
        <w:gridCol w:w="8522"/>
      </w:tblGrid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>n_width = fbi-&gt;fix.line_length;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</w:t>
            </w:r>
            <w:r w:rsidRPr="00EB4049">
              <w:rPr>
                <w:sz w:val="10"/>
                <w:szCs w:val="10"/>
              </w:rPr>
              <w:tab/>
              <w:t>n_height = iBuf-&gt;dma_h/8;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</w:t>
            </w:r>
            <w:r w:rsidRPr="00EB4049">
              <w:rPr>
                <w:sz w:val="10"/>
                <w:szCs w:val="10"/>
              </w:rPr>
              <w:tab/>
              <w:t>for (i = 0; i &lt; n_height; i++)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rFonts w:hint="eastAsia"/>
                <w:sz w:val="10"/>
                <w:szCs w:val="10"/>
              </w:rPr>
              <w:tab/>
            </w:r>
            <w:r w:rsidRPr="00EB4049">
              <w:rPr>
                <w:rFonts w:hint="eastAsia"/>
                <w:sz w:val="10"/>
                <w:szCs w:val="10"/>
              </w:rPr>
              <w:tab/>
              <w:t>//</w:t>
            </w:r>
            <w:r w:rsidRPr="00EB4049">
              <w:rPr>
                <w:rFonts w:hint="eastAsia"/>
                <w:sz w:val="10"/>
                <w:szCs w:val="10"/>
              </w:rPr>
              <w:t>如下黑体，设置屏幕刷新的区域问题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8"/>
                <w:szCs w:val="18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b/>
                <w:sz w:val="18"/>
                <w:szCs w:val="18"/>
              </w:rPr>
              <w:t>pdata-&gt;output(1,0xB0+i);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8"/>
                <w:szCs w:val="18"/>
              </w:rPr>
            </w:pPr>
            <w:r w:rsidRPr="00EB4049">
              <w:rPr>
                <w:b/>
                <w:sz w:val="18"/>
                <w:szCs w:val="18"/>
              </w:rPr>
              <w:tab/>
            </w:r>
            <w:r w:rsidRPr="00EB4049">
              <w:rPr>
                <w:b/>
                <w:sz w:val="18"/>
                <w:szCs w:val="18"/>
              </w:rPr>
              <w:tab/>
              <w:t>pdata-&gt;output(1,0x00);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b/>
                <w:sz w:val="18"/>
                <w:szCs w:val="18"/>
              </w:rPr>
            </w:pPr>
            <w:r w:rsidRPr="00EB4049">
              <w:rPr>
                <w:b/>
                <w:sz w:val="18"/>
                <w:szCs w:val="18"/>
              </w:rPr>
              <w:t xml:space="preserve">       </w:t>
            </w:r>
            <w:r w:rsidRPr="00EB4049">
              <w:rPr>
                <w:b/>
                <w:sz w:val="18"/>
                <w:szCs w:val="18"/>
              </w:rPr>
              <w:tab/>
              <w:t>pdata-&gt;output(1,0x10);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 </w:t>
            </w:r>
            <w:r w:rsidRPr="00EB4049">
              <w:rPr>
                <w:sz w:val="10"/>
                <w:szCs w:val="10"/>
              </w:rPr>
              <w:tab/>
              <w:t>for (j = 0; j &lt; n_width; j++) {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 </w:t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 xml:space="preserve">  data = *src;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//&lt;!--Modify @2012-12-13 mingjun.liu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</w:t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 xml:space="preserve">  //outp8(mfd-&gt;data_port, data);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 xml:space="preserve">  pdata-&gt;output(0,(u16)data);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>//--!&gt;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</w:t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</w:r>
            <w:r w:rsidRPr="00EB4049">
              <w:rPr>
                <w:sz w:val="10"/>
                <w:szCs w:val="10"/>
              </w:rPr>
              <w:tab/>
              <w:t xml:space="preserve">  src++;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ab/>
              <w:t xml:space="preserve">   }</w:t>
            </w:r>
          </w:p>
        </w:tc>
      </w:tr>
      <w:tr w:rsidR="00EB4049" w:rsidRPr="00EB4049" w:rsidTr="00EB4049">
        <w:tc>
          <w:tcPr>
            <w:tcW w:w="8522" w:type="dxa"/>
          </w:tcPr>
          <w:p w:rsidR="00EB4049" w:rsidRPr="00EB4049" w:rsidRDefault="00EB4049" w:rsidP="00B47FC2">
            <w:pPr>
              <w:rPr>
                <w:sz w:val="10"/>
                <w:szCs w:val="10"/>
              </w:rPr>
            </w:pPr>
            <w:r w:rsidRPr="00EB4049">
              <w:rPr>
                <w:sz w:val="10"/>
                <w:szCs w:val="10"/>
              </w:rPr>
              <w:t xml:space="preserve">  </w:t>
            </w:r>
            <w:r w:rsidRPr="00EB4049">
              <w:rPr>
                <w:sz w:val="10"/>
                <w:szCs w:val="10"/>
              </w:rPr>
              <w:tab/>
              <w:t>}</w:t>
            </w:r>
          </w:p>
        </w:tc>
      </w:tr>
    </w:tbl>
    <w:p w:rsidR="00B817B2" w:rsidRDefault="00B817B2" w:rsidP="00B817B2">
      <w:pPr>
        <w:ind w:firstLineChars="100" w:firstLine="100"/>
        <w:rPr>
          <w:sz w:val="10"/>
          <w:szCs w:val="10"/>
        </w:rPr>
      </w:pPr>
      <w:r>
        <w:rPr>
          <w:rFonts w:hint="eastAsia"/>
          <w:sz w:val="10"/>
          <w:szCs w:val="10"/>
        </w:rPr>
        <w:t>注：如果屏幕没有特别要求只需要执行</w:t>
      </w:r>
      <w:r w:rsidRPr="00B817B2">
        <w:rPr>
          <w:sz w:val="10"/>
          <w:szCs w:val="10"/>
        </w:rPr>
        <w:t>pdata-&gt;refresh(src);</w:t>
      </w:r>
      <w:r>
        <w:rPr>
          <w:rFonts w:hint="eastAsia"/>
          <w:sz w:val="10"/>
          <w:szCs w:val="10"/>
        </w:rPr>
        <w:t>即可</w:t>
      </w:r>
    </w:p>
    <w:p w:rsidR="00B817B2" w:rsidRDefault="00B817B2" w:rsidP="00B817B2">
      <w:pPr>
        <w:ind w:firstLineChars="100" w:firstLine="100"/>
        <w:rPr>
          <w:sz w:val="10"/>
          <w:szCs w:val="10"/>
        </w:rPr>
      </w:pPr>
    </w:p>
    <w:p w:rsidR="00B817B2" w:rsidRDefault="00B817B2" w:rsidP="00B817B2">
      <w:pPr>
        <w:ind w:firstLineChars="100" w:firstLine="181"/>
        <w:rPr>
          <w:sz w:val="10"/>
          <w:szCs w:val="10"/>
        </w:rPr>
      </w:pPr>
      <w:r w:rsidRPr="00B817B2">
        <w:rPr>
          <w:rFonts w:hint="eastAsia"/>
          <w:b/>
          <w:sz w:val="18"/>
          <w:szCs w:val="18"/>
        </w:rPr>
        <w:t>ebi2_lcd.c</w:t>
      </w:r>
      <w:r>
        <w:rPr>
          <w:rFonts w:hint="eastAsia"/>
          <w:b/>
          <w:sz w:val="18"/>
          <w:szCs w:val="18"/>
        </w:rPr>
        <w:t>:</w:t>
      </w:r>
      <w:r w:rsidRPr="00B817B2"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这个文件主要是</w:t>
      </w:r>
      <w:r>
        <w:rPr>
          <w:rFonts w:hint="eastAsia"/>
          <w:sz w:val="10"/>
          <w:szCs w:val="10"/>
        </w:rPr>
        <w:t>lcd</w:t>
      </w:r>
      <w:r>
        <w:rPr>
          <w:rFonts w:hint="eastAsia"/>
          <w:sz w:val="10"/>
          <w:szCs w:val="10"/>
        </w:rPr>
        <w:t>控制器，一般不会去动</w:t>
      </w:r>
    </w:p>
    <w:p w:rsidR="00B817B2" w:rsidRDefault="00B817B2" w:rsidP="00A63590">
      <w:pPr>
        <w:ind w:firstLineChars="100" w:firstLine="181"/>
        <w:rPr>
          <w:sz w:val="10"/>
          <w:szCs w:val="10"/>
        </w:rPr>
      </w:pPr>
      <w:r w:rsidRPr="00B817B2">
        <w:rPr>
          <w:rFonts w:hint="eastAsia"/>
          <w:b/>
          <w:sz w:val="18"/>
          <w:szCs w:val="18"/>
        </w:rPr>
        <w:t>ebi2_oled.c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0"/>
          <w:szCs w:val="10"/>
        </w:rPr>
        <w:t xml:space="preserve">   </w:t>
      </w:r>
      <w:r w:rsidR="00892073">
        <w:rPr>
          <w:rFonts w:hint="eastAsia"/>
          <w:sz w:val="10"/>
          <w:szCs w:val="10"/>
        </w:rPr>
        <w:t>主要关注一点就是</w:t>
      </w:r>
      <w:r w:rsidR="00892073" w:rsidRPr="00892073">
        <w:rPr>
          <w:sz w:val="10"/>
          <w:szCs w:val="10"/>
        </w:rPr>
        <w:t>ebi2_oled_cmd_init</w:t>
      </w:r>
      <w:r w:rsidR="00892073">
        <w:rPr>
          <w:rFonts w:hint="eastAsia"/>
          <w:sz w:val="10"/>
          <w:szCs w:val="10"/>
        </w:rPr>
        <w:t>函数还有一个就是开关机图片数组（</w:t>
      </w:r>
      <w:r w:rsidR="00892073" w:rsidRPr="00892073">
        <w:rPr>
          <w:sz w:val="10"/>
          <w:szCs w:val="10"/>
        </w:rPr>
        <w:t>g_image_pwr_off</w:t>
      </w:r>
      <w:r w:rsidR="00892073">
        <w:rPr>
          <w:rFonts w:hint="eastAsia"/>
          <w:sz w:val="10"/>
          <w:szCs w:val="10"/>
        </w:rPr>
        <w:t>和</w:t>
      </w:r>
      <w:r w:rsidR="00892073" w:rsidRPr="00892073">
        <w:rPr>
          <w:sz w:val="10"/>
          <w:szCs w:val="10"/>
        </w:rPr>
        <w:t>g_image_pwr_on</w:t>
      </w:r>
      <w:r w:rsidR="00892073">
        <w:rPr>
          <w:rFonts w:hint="eastAsia"/>
          <w:sz w:val="10"/>
          <w:szCs w:val="10"/>
        </w:rPr>
        <w:t>，数组的大小由屏的像素决定），</w:t>
      </w:r>
      <w:r w:rsidR="00892073" w:rsidRPr="00892073">
        <w:rPr>
          <w:sz w:val="10"/>
          <w:szCs w:val="10"/>
        </w:rPr>
        <w:t>ebi2_oled_cmd_init</w:t>
      </w:r>
      <w:r w:rsidR="00892073">
        <w:rPr>
          <w:rFonts w:hint="eastAsia"/>
          <w:sz w:val="10"/>
          <w:szCs w:val="10"/>
        </w:rPr>
        <w:t>函数主要是初始化屏幕的参数。</w:t>
      </w:r>
      <w:r w:rsidR="00573023">
        <w:rPr>
          <w:rFonts w:hint="eastAsia"/>
          <w:sz w:val="10"/>
          <w:szCs w:val="10"/>
        </w:rPr>
        <w:t>屏幕的初始化函数如下</w:t>
      </w:r>
      <w:r w:rsidR="00807460">
        <w:rPr>
          <w:rFonts w:hint="eastAsia"/>
          <w:sz w:val="10"/>
          <w:szCs w:val="10"/>
        </w:rPr>
        <w:t>（每块屏的初始化代码都不一样，下面仅仅一个范例，具体初始化步骤需要查看相应的</w:t>
      </w:r>
      <w:r w:rsidR="00807460">
        <w:rPr>
          <w:rFonts w:hint="eastAsia"/>
          <w:sz w:val="10"/>
          <w:szCs w:val="10"/>
        </w:rPr>
        <w:t>datasheet</w:t>
      </w:r>
      <w:r w:rsidR="00807460">
        <w:rPr>
          <w:rFonts w:hint="eastAsia"/>
          <w:sz w:val="10"/>
          <w:szCs w:val="10"/>
        </w:rPr>
        <w:t>和</w:t>
      </w:r>
      <w:r w:rsidR="00807460">
        <w:rPr>
          <w:rFonts w:hint="eastAsia"/>
          <w:sz w:val="10"/>
          <w:szCs w:val="10"/>
        </w:rPr>
        <w:t>spec</w:t>
      </w:r>
      <w:r w:rsidR="00807460">
        <w:rPr>
          <w:rFonts w:hint="eastAsia"/>
          <w:sz w:val="10"/>
          <w:szCs w:val="10"/>
        </w:rPr>
        <w:t>）</w:t>
      </w:r>
      <w:r w:rsidR="00573023">
        <w:rPr>
          <w:rFonts w:hint="eastAsia"/>
          <w:sz w:val="10"/>
          <w:szCs w:val="10"/>
        </w:rPr>
        <w:t>：</w:t>
      </w:r>
    </w:p>
    <w:tbl>
      <w:tblPr>
        <w:tblStyle w:val="21"/>
        <w:tblW w:w="0" w:type="auto"/>
        <w:tblLook w:val="0600"/>
      </w:tblPr>
      <w:tblGrid>
        <w:gridCol w:w="8522"/>
      </w:tblGrid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>static void ebi2_oled_cmd_init(void)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>{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unsigned int n_height,n_width,i,j;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unsigned char *image = 0;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//outp32(g_ebi2_base,(inp32(g_ebi2_base) &amp; (~(EBI2_PRIM_LCD_CLR))) | EBI2_PRIM_LCD_SEL);                               /*oled cs enable*/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#ifdef CONFIG_FB_MSM_EBI2_OLED_SSD1327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printk("oled %s,%d\n",__func__,__LINE__);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ebi2_oled_write_cmd(0xae);    //Display OFF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ebi2_oled_write_cmd(0xd5);    // Set Dclk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ebi2_oled_write_cmd(0x90);    //100Hz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ebi2_oled_write_cmd(0x20);    // Set row address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ebi2_oled_write_cmd(0x81);    // Set contrast control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ebi2_oled_write_cmd(0xc0);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ebi2_oled_write_cmd(0xa0);    // Segment remap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ebi2_oled_write_cmd(0xa4);    // Set Entire Display ON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ebi2_oled_write_cmd(0xa6);    // Normal display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ebi2_oled_write_cmd(0xad);    // Set external VPP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ebi2_oled_write_cmd(0x80);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ebi2_oled_write_cmd(0xc0);    // Set Common scan direction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ebi2_oled_write_cmd(0xd9);    // Set phase leghth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ebi2_oled_write_cmd(0x1f);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ebi2_oled_write_cmd(0xdb);    // Set Vcomh voltage  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ebi2_oled_write_cmd(0x28);    // 0.738*VPP 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n_height = 16;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n_width = 128;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image = g_image_pwr_on;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for (i = 0; i &lt; n_height; i++) {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ebi2_oled_write_cmd(0xB0+i);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ebi2_oled_write_cmd(0x00);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  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ebi2_oled_write_cmd(0x10);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  <w:t xml:space="preserve">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for (j = 0; j &lt; n_width; j++) {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ebi2_oled_write_data(0x00);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  <w:t xml:space="preserve"> 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}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 xml:space="preserve">  </w:t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}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 xml:space="preserve">ebi2_oled_write_cmd(0xaf);     //Display ON 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display_on = TRUE;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ab/>
            </w:r>
            <w:r w:rsidRPr="00573023">
              <w:rPr>
                <w:sz w:val="10"/>
                <w:szCs w:val="10"/>
              </w:rPr>
              <w:tab/>
              <w:t>#endif</w:t>
            </w: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</w:p>
        </w:tc>
      </w:tr>
      <w:tr w:rsidR="00573023" w:rsidRPr="00573023" w:rsidTr="00573023">
        <w:tc>
          <w:tcPr>
            <w:tcW w:w="8522" w:type="dxa"/>
          </w:tcPr>
          <w:p w:rsidR="00573023" w:rsidRPr="00573023" w:rsidRDefault="00573023" w:rsidP="0071593D">
            <w:pPr>
              <w:rPr>
                <w:sz w:val="10"/>
                <w:szCs w:val="10"/>
              </w:rPr>
            </w:pPr>
            <w:r w:rsidRPr="00573023">
              <w:rPr>
                <w:sz w:val="10"/>
                <w:szCs w:val="10"/>
              </w:rPr>
              <w:t>}</w:t>
            </w:r>
          </w:p>
        </w:tc>
      </w:tr>
    </w:tbl>
    <w:p w:rsidR="00892073" w:rsidRDefault="00892073" w:rsidP="00D07C04">
      <w:pPr>
        <w:ind w:firstLineChars="100" w:firstLine="181"/>
        <w:rPr>
          <w:sz w:val="10"/>
          <w:szCs w:val="10"/>
        </w:rPr>
      </w:pPr>
      <w:r w:rsidRPr="00892073">
        <w:rPr>
          <w:b/>
          <w:sz w:val="18"/>
          <w:szCs w:val="18"/>
        </w:rPr>
        <w:t>board-9615-display.c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：</w:t>
      </w:r>
      <w:r>
        <w:rPr>
          <w:rFonts w:hint="eastAsia"/>
          <w:sz w:val="10"/>
          <w:szCs w:val="10"/>
        </w:rPr>
        <w:t xml:space="preserve">  </w:t>
      </w:r>
      <w:r>
        <w:rPr>
          <w:rFonts w:hint="eastAsia"/>
          <w:sz w:val="10"/>
          <w:szCs w:val="10"/>
        </w:rPr>
        <w:t>主要关注</w:t>
      </w:r>
      <w:r w:rsidR="00D07C04">
        <w:rPr>
          <w:rFonts w:hint="eastAsia"/>
          <w:sz w:val="10"/>
          <w:szCs w:val="10"/>
        </w:rPr>
        <w:t>两个点：</w:t>
      </w:r>
      <w:r w:rsidR="00D07C04">
        <w:rPr>
          <w:rFonts w:hint="eastAsia"/>
          <w:sz w:val="10"/>
          <w:szCs w:val="10"/>
        </w:rPr>
        <w:t>1</w:t>
      </w:r>
      <w:r w:rsidR="00D07C04">
        <w:rPr>
          <w:rFonts w:hint="eastAsia"/>
          <w:sz w:val="10"/>
          <w:szCs w:val="10"/>
        </w:rPr>
        <w:t>、</w:t>
      </w:r>
      <w:r w:rsidR="00D07C04" w:rsidRPr="00D07C04">
        <w:rPr>
          <w:sz w:val="10"/>
          <w:szCs w:val="10"/>
        </w:rPr>
        <w:t>MSM_FB_PRIM_BUF_SIZE</w:t>
      </w:r>
      <w:r w:rsidR="00D07C04">
        <w:rPr>
          <w:rFonts w:hint="eastAsia"/>
          <w:sz w:val="10"/>
          <w:szCs w:val="10"/>
        </w:rPr>
        <w:t xml:space="preserve"> </w:t>
      </w:r>
      <w:r w:rsidR="00D07C04">
        <w:rPr>
          <w:rFonts w:hint="eastAsia"/>
          <w:sz w:val="10"/>
          <w:szCs w:val="10"/>
        </w:rPr>
        <w:t>即显存的大小，</w:t>
      </w:r>
      <w:r w:rsidR="00D07C04">
        <w:rPr>
          <w:rFonts w:hint="eastAsia"/>
          <w:sz w:val="10"/>
          <w:szCs w:val="10"/>
        </w:rPr>
        <w:t>2</w:t>
      </w:r>
      <w:r w:rsidR="00D07C04">
        <w:rPr>
          <w:rFonts w:hint="eastAsia"/>
          <w:sz w:val="10"/>
          <w:szCs w:val="10"/>
        </w:rPr>
        <w:t>、屏幕的电源问题，通过</w:t>
      </w:r>
      <w:r w:rsidR="00D07C04" w:rsidRPr="00D07C04">
        <w:rPr>
          <w:sz w:val="10"/>
          <w:szCs w:val="10"/>
        </w:rPr>
        <w:t>ebi2_panel_power</w:t>
      </w:r>
      <w:r w:rsidR="00D07C04">
        <w:rPr>
          <w:rFonts w:hint="eastAsia"/>
          <w:sz w:val="10"/>
          <w:szCs w:val="10"/>
        </w:rPr>
        <w:t>函数配置，核心就是</w:t>
      </w:r>
      <w:r w:rsidR="00D07C04" w:rsidRPr="00D07C04">
        <w:rPr>
          <w:sz w:val="10"/>
          <w:szCs w:val="10"/>
        </w:rPr>
        <w:t>regulator_get</w:t>
      </w:r>
      <w:r w:rsidR="00D07C04">
        <w:rPr>
          <w:rFonts w:hint="eastAsia"/>
          <w:sz w:val="10"/>
          <w:szCs w:val="10"/>
        </w:rPr>
        <w:t>（</w:t>
      </w:r>
      <w:r w:rsidR="00D07C04" w:rsidRPr="00D07C04">
        <w:rPr>
          <w:sz w:val="10"/>
          <w:szCs w:val="10"/>
        </w:rPr>
        <w:t xml:space="preserve">&amp;msm_ebi2_lcdc_device.dev, </w:t>
      </w:r>
      <w:r w:rsidR="00D07C04" w:rsidRPr="00D07C04">
        <w:rPr>
          <w:b/>
          <w:sz w:val="10"/>
          <w:szCs w:val="10"/>
        </w:rPr>
        <w:t>"VDDI2"</w:t>
      </w:r>
      <w:r w:rsidR="00D07C04" w:rsidRPr="00D07C04">
        <w:rPr>
          <w:sz w:val="10"/>
          <w:szCs w:val="10"/>
        </w:rPr>
        <w:t>);</w:t>
      </w:r>
      <w:r w:rsidR="00D07C04">
        <w:rPr>
          <w:rFonts w:hint="eastAsia"/>
          <w:sz w:val="10"/>
          <w:szCs w:val="10"/>
        </w:rPr>
        <w:t>）通过名字获取电源，像</w:t>
      </w:r>
      <w:r w:rsidR="00D07C04">
        <w:rPr>
          <w:rFonts w:hint="eastAsia"/>
          <w:sz w:val="10"/>
          <w:szCs w:val="10"/>
        </w:rPr>
        <w:t>676</w:t>
      </w:r>
      <w:r w:rsidR="00D07C04">
        <w:rPr>
          <w:rFonts w:hint="eastAsia"/>
          <w:sz w:val="10"/>
          <w:szCs w:val="10"/>
        </w:rPr>
        <w:t>的电源是</w:t>
      </w:r>
      <w:r w:rsidR="00D07C04">
        <w:rPr>
          <w:rFonts w:hint="eastAsia"/>
          <w:sz w:val="10"/>
          <w:szCs w:val="10"/>
        </w:rPr>
        <w:t>LD05</w:t>
      </w:r>
      <w:r w:rsidR="00D07C04">
        <w:rPr>
          <w:rFonts w:hint="eastAsia"/>
          <w:sz w:val="10"/>
          <w:szCs w:val="10"/>
        </w:rPr>
        <w:t>，这个时候我就得填写</w:t>
      </w:r>
      <w:r w:rsidR="00D07C04">
        <w:rPr>
          <w:rFonts w:hint="eastAsia"/>
          <w:sz w:val="10"/>
          <w:szCs w:val="10"/>
        </w:rPr>
        <w:t>LD05</w:t>
      </w:r>
    </w:p>
    <w:p w:rsidR="002E0C20" w:rsidRDefault="002E0C20" w:rsidP="002E0C20">
      <w:pPr>
        <w:pStyle w:val="2"/>
      </w:pPr>
      <w:r>
        <w:rPr>
          <w:rFonts w:hint="eastAsia"/>
        </w:rPr>
        <w:lastRenderedPageBreak/>
        <w:t>十二、</w:t>
      </w:r>
      <w:r>
        <w:rPr>
          <w:rFonts w:hint="eastAsia"/>
        </w:rPr>
        <w:t xml:space="preserve">Network </w:t>
      </w:r>
      <w:r>
        <w:rPr>
          <w:rFonts w:hint="eastAsia"/>
        </w:rPr>
        <w:t>配置</w:t>
      </w:r>
    </w:p>
    <w:p w:rsidR="00251E39" w:rsidRDefault="00251E39" w:rsidP="00251E39">
      <w:pPr>
        <w:ind w:firstLine="405"/>
      </w:pPr>
      <w:r>
        <w:rPr>
          <w:rFonts w:hint="eastAsia"/>
        </w:rPr>
        <w:t>这块主要是一些配置</w:t>
      </w:r>
      <w:r>
        <w:rPr>
          <w:rFonts w:hint="eastAsia"/>
        </w:rPr>
        <w:t>kernel</w:t>
      </w:r>
      <w:r>
        <w:rPr>
          <w:rFonts w:hint="eastAsia"/>
        </w:rPr>
        <w:t>的技巧，主要分为三步：</w:t>
      </w:r>
    </w:p>
    <w:p w:rsidR="00251E39" w:rsidRDefault="00251E39" w:rsidP="00251E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kernel</w:t>
      </w:r>
      <w:r>
        <w:rPr>
          <w:rFonts w:hint="eastAsia"/>
        </w:rPr>
        <w:t>根目录，执行</w:t>
      </w:r>
      <w:r>
        <w:rPr>
          <w:rFonts w:hint="eastAsia"/>
        </w:rPr>
        <w:t>make menuconfig</w:t>
      </w:r>
      <w:r>
        <w:rPr>
          <w:rFonts w:hint="eastAsia"/>
        </w:rPr>
        <w:t>，保存当前的</w:t>
      </w:r>
      <w:r>
        <w:rPr>
          <w:rFonts w:hint="eastAsia"/>
        </w:rPr>
        <w:t>.config</w:t>
      </w:r>
      <w:r>
        <w:rPr>
          <w:rFonts w:hint="eastAsia"/>
        </w:rPr>
        <w:t>并且改名为</w:t>
      </w:r>
      <w:r>
        <w:rPr>
          <w:rFonts w:hint="eastAsia"/>
        </w:rPr>
        <w:t>config1</w:t>
      </w:r>
      <w:r w:rsidR="00540108">
        <w:rPr>
          <w:rFonts w:hint="eastAsia"/>
        </w:rPr>
        <w:t>，如下图：</w:t>
      </w:r>
    </w:p>
    <w:p w:rsidR="00540108" w:rsidRPr="00540108" w:rsidRDefault="00540108" w:rsidP="00540108">
      <w:pPr>
        <w:pStyle w:val="a5"/>
        <w:widowControl/>
        <w:ind w:left="76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67680" cy="3220497"/>
            <wp:effectExtent l="19050" t="0" r="4420" b="0"/>
            <wp:docPr id="2" name="图片 1" descr="C:\Documents and Settings\Administrator\Application Data\Tencent\Users\798357431\QQ\WinTemp\RichOle\F8PPUFF]DMW3(3FISDGA0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98357431\QQ\WinTemp\RichOle\F8PPUFF]DMW3(3FISDGA0P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25" cy="322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08" w:rsidRPr="00540108" w:rsidRDefault="00540108" w:rsidP="0054010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5810" cy="457200"/>
            <wp:effectExtent l="19050" t="0" r="8890" b="0"/>
            <wp:docPr id="4" name="图片 3" descr="C:\Documents and Settings\Administrator\Application Data\Tencent\Users\798357431\QQ\WinTemp\RichOle\}2EJEAHA`QPP5[7]R8U}B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98357431\QQ\WinTemp\RichOle\}2EJEAHA`QPP5[7]R8U}B[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08" w:rsidRDefault="00540108" w:rsidP="00540108">
      <w:pPr>
        <w:pStyle w:val="a5"/>
        <w:ind w:left="765" w:firstLineChars="0" w:firstLine="0"/>
      </w:pPr>
    </w:p>
    <w:p w:rsidR="00251E39" w:rsidRDefault="00251E39" w:rsidP="00251E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继续执行</w:t>
      </w:r>
      <w:r>
        <w:rPr>
          <w:rFonts w:hint="eastAsia"/>
        </w:rPr>
        <w:t>make menuconfig</w:t>
      </w:r>
      <w:r>
        <w:rPr>
          <w:rFonts w:hint="eastAsia"/>
        </w:rPr>
        <w:t>，选择</w:t>
      </w:r>
      <w:r>
        <w:rPr>
          <w:rFonts w:hint="eastAsia"/>
        </w:rPr>
        <w:t>network</w:t>
      </w:r>
      <w:r>
        <w:rPr>
          <w:rFonts w:hint="eastAsia"/>
        </w:rPr>
        <w:t>相关的配置，然后退出并且改名为</w:t>
      </w:r>
      <w:r>
        <w:rPr>
          <w:rFonts w:hint="eastAsia"/>
        </w:rPr>
        <w:t>config2</w:t>
      </w:r>
    </w:p>
    <w:p w:rsidR="00251E39" w:rsidRPr="00251E39" w:rsidRDefault="00251E39" w:rsidP="00251E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config1</w:t>
      </w:r>
      <w:r>
        <w:rPr>
          <w:rFonts w:hint="eastAsia"/>
        </w:rPr>
        <w:t>和</w:t>
      </w:r>
      <w:r>
        <w:rPr>
          <w:rFonts w:hint="eastAsia"/>
        </w:rPr>
        <w:t>config2</w:t>
      </w:r>
      <w:r>
        <w:rPr>
          <w:rFonts w:hint="eastAsia"/>
        </w:rPr>
        <w:t>的差异，并且添加到</w:t>
      </w:r>
      <w:r w:rsidRPr="00251E39">
        <w:t>arch/arm/configs/msm9615_defconfig</w:t>
      </w:r>
      <w:r>
        <w:rPr>
          <w:rFonts w:hint="eastAsia"/>
        </w:rPr>
        <w:t>文件中</w:t>
      </w:r>
    </w:p>
    <w:p w:rsidR="00F37CC9" w:rsidRDefault="00F37CC9" w:rsidP="00F37CC9">
      <w:pPr>
        <w:pStyle w:val="2"/>
      </w:pPr>
      <w:r>
        <w:rPr>
          <w:rFonts w:hint="eastAsia"/>
        </w:rPr>
        <w:t>十二、</w:t>
      </w:r>
      <w:r>
        <w:rPr>
          <w:rFonts w:hint="eastAsia"/>
        </w:rPr>
        <w:t xml:space="preserve">bmi120 </w:t>
      </w:r>
      <w:r>
        <w:rPr>
          <w:rFonts w:hint="eastAsia"/>
        </w:rPr>
        <w:t>配置</w:t>
      </w:r>
    </w:p>
    <w:p w:rsidR="002E0C20" w:rsidRDefault="00F37CC9" w:rsidP="00F37CC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驱动添加</w:t>
      </w:r>
    </w:p>
    <w:p w:rsidR="00F37CC9" w:rsidRDefault="00F37CC9" w:rsidP="00F37CC9">
      <w:r>
        <w:rPr>
          <w:rFonts w:hint="eastAsia"/>
        </w:rPr>
        <w:t>驱动添加到</w:t>
      </w:r>
      <w:r w:rsidRPr="00F37CC9">
        <w:t>kernel/drivers/iio/imu</w:t>
      </w:r>
      <w:r>
        <w:rPr>
          <w:rFonts w:hint="eastAsia"/>
        </w:rPr>
        <w:t>/</w:t>
      </w:r>
      <w:r>
        <w:rPr>
          <w:rFonts w:hint="eastAsia"/>
        </w:rPr>
        <w:t>目录下面，使用</w:t>
      </w:r>
      <w:r>
        <w:rPr>
          <w:rFonts w:hint="eastAsia"/>
        </w:rPr>
        <w:t>iio</w:t>
      </w:r>
      <w:r>
        <w:rPr>
          <w:rFonts w:hint="eastAsia"/>
        </w:rPr>
        <w:t>这种方式上传数据到应用层。如下图：</w:t>
      </w:r>
    </w:p>
    <w:p w:rsidR="00F37CC9" w:rsidRPr="00F37CC9" w:rsidRDefault="00F37CC9" w:rsidP="00F37C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7767" cy="276330"/>
            <wp:effectExtent l="19050" t="0" r="3383" b="0"/>
            <wp:docPr id="6" name="图片 1" descr="C:\Documents and Settings\Administrator\Application Data\Tencent\Users\798357431\QQ\WinTemp\RichOle\B{RY]LO_)P$6}0`OVK%T5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98357431\QQ\WinTemp\RichOle\B{RY]LO_)P$6}0`OVK%T5~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C9" w:rsidRDefault="00F37CC9" w:rsidP="00F37CC9">
      <w:pPr>
        <w:pStyle w:val="2"/>
      </w:pPr>
      <w:r>
        <w:rPr>
          <w:rFonts w:hint="eastAsia"/>
        </w:rPr>
        <w:t>1.2 hal</w:t>
      </w:r>
      <w:r>
        <w:rPr>
          <w:rFonts w:hint="eastAsia"/>
        </w:rPr>
        <w:t>配置</w:t>
      </w:r>
    </w:p>
    <w:p w:rsidR="00F37CC9" w:rsidRDefault="00F37CC9" w:rsidP="00F37CC9">
      <w:r>
        <w:rPr>
          <w:rFonts w:hint="eastAsia"/>
        </w:rPr>
        <w:t>详细配置说明可以查看</w:t>
      </w:r>
      <w:r>
        <w:rPr>
          <w:rFonts w:hint="eastAsia"/>
        </w:rPr>
        <w:t>bosh</w:t>
      </w:r>
      <w:r>
        <w:rPr>
          <w:rFonts w:hint="eastAsia"/>
        </w:rPr>
        <w:t>给的文档，这里主要说几点需要注意的地方：</w:t>
      </w:r>
    </w:p>
    <w:p w:rsidR="00F37CC9" w:rsidRDefault="00F37CC9" w:rsidP="00715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如果编译</w:t>
      </w:r>
      <w:r>
        <w:rPr>
          <w:rFonts w:hint="eastAsia"/>
        </w:rPr>
        <w:t>64</w:t>
      </w:r>
      <w:r>
        <w:rPr>
          <w:rFonts w:hint="eastAsia"/>
        </w:rPr>
        <w:t>位时需要在</w:t>
      </w:r>
      <w:r>
        <w:rPr>
          <w:rFonts w:hint="eastAsia"/>
        </w:rPr>
        <w:t>hardware/qcom/sensors/Android.mk</w:t>
      </w:r>
      <w:r>
        <w:rPr>
          <w:rFonts w:hint="eastAsia"/>
        </w:rPr>
        <w:t>中添加</w:t>
      </w:r>
      <w:r w:rsidRPr="00F37CC9">
        <w:t>LOCAL_MULTILIB := 64</w:t>
      </w:r>
      <w:r w:rsidR="0071593D">
        <w:rPr>
          <w:rFonts w:hint="eastAsia"/>
        </w:rPr>
        <w:t>，如下图：</w:t>
      </w:r>
    </w:p>
    <w:p w:rsidR="0071593D" w:rsidRPr="0071593D" w:rsidRDefault="0071593D" w:rsidP="0071593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033383" cy="1668026"/>
            <wp:effectExtent l="19050" t="0" r="5217" b="0"/>
            <wp:docPr id="7" name="图片 3" descr="C:\Documents and Settings\Administrator\Application Data\Tencent\Users\798357431\QQ\WinTemp\RichOle\5(_2DY41N]$`7YFKB[~04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98357431\QQ\WinTemp\RichOle\5(_2DY41N]$`7YFKB[~04P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87" cy="166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3D" w:rsidRDefault="0071593D" w:rsidP="00715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如果既要支持</w:t>
      </w:r>
      <w:r>
        <w:rPr>
          <w:rFonts w:hint="eastAsia"/>
        </w:rPr>
        <w:t>bma223+akm09911</w:t>
      </w:r>
      <w:r>
        <w:rPr>
          <w:rFonts w:hint="eastAsia"/>
        </w:rPr>
        <w:t>，又要支持</w:t>
      </w:r>
      <w:r>
        <w:rPr>
          <w:rFonts w:hint="eastAsia"/>
        </w:rPr>
        <w:t>bmi120+akm09911</w:t>
      </w:r>
      <w:r>
        <w:rPr>
          <w:rFonts w:hint="eastAsia"/>
        </w:rPr>
        <w:t>的话，我们就需要在</w:t>
      </w:r>
      <w:r w:rsidR="0088174E">
        <w:rPr>
          <w:rFonts w:hint="eastAsia"/>
        </w:rPr>
        <w:t>控制编译那套代码了。我的做法如下：</w:t>
      </w:r>
    </w:p>
    <w:p w:rsidR="0088174E" w:rsidRDefault="0088174E" w:rsidP="008817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88174E">
        <w:t>AndroidBoard.mk</w:t>
      </w:r>
      <w:r>
        <w:rPr>
          <w:rFonts w:hint="eastAsia"/>
        </w:rPr>
        <w:t>中添加</w:t>
      </w:r>
      <w:r>
        <w:rPr>
          <w:rFonts w:hint="eastAsia"/>
        </w:rPr>
        <w:t>BMI120</w:t>
      </w:r>
      <w:r>
        <w:rPr>
          <w:rFonts w:hint="eastAsia"/>
        </w:rPr>
        <w:t>：</w:t>
      </w:r>
      <w:r>
        <w:rPr>
          <w:rFonts w:hint="eastAsia"/>
        </w:rPr>
        <w:t xml:space="preserve"> =true</w:t>
      </w:r>
    </w:p>
    <w:p w:rsidR="0088174E" w:rsidRDefault="0088174E" w:rsidP="008817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hardware/qcom/</w:t>
      </w:r>
      <w:r w:rsidR="006952A3">
        <w:rPr>
          <w:rFonts w:hint="eastAsia"/>
        </w:rPr>
        <w:t>sensors/</w:t>
      </w:r>
      <w:r w:rsidR="006952A3" w:rsidRPr="006952A3">
        <w:t>Android.mk</w:t>
      </w:r>
      <w:r w:rsidR="006952A3">
        <w:rPr>
          <w:rFonts w:hint="eastAsia"/>
        </w:rPr>
        <w:t>添加如下代码：</w:t>
      </w:r>
    </w:p>
    <w:p w:rsidR="006952A3" w:rsidRDefault="006952A3" w:rsidP="006952A3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717369" cy="718457"/>
            <wp:effectExtent l="19050" t="0" r="6781" b="0"/>
            <wp:docPr id="8" name="图片 5" descr="C:\Documents and Settings\Administrator\Application Data\Tencent\Users\798357431\QQ\WinTemp\RichOle\`%3_D`A0`_U$$%QD}~4ES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98357431\QQ\WinTemp\RichOle\`%3_D`A0`_U$$%QD}~4ESC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96" cy="7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5A" w:rsidRDefault="0042375A" w:rsidP="0042375A">
      <w:pPr>
        <w:pStyle w:val="2"/>
      </w:pPr>
      <w:r>
        <w:rPr>
          <w:rFonts w:hint="eastAsia"/>
        </w:rPr>
        <w:t>十三、</w:t>
      </w:r>
      <w:r>
        <w:rPr>
          <w:rFonts w:hint="eastAsia"/>
        </w:rPr>
        <w:t xml:space="preserve">740 TP fw </w:t>
      </w:r>
      <w:r>
        <w:rPr>
          <w:rFonts w:hint="eastAsia"/>
        </w:rPr>
        <w:t>制作原理</w:t>
      </w:r>
    </w:p>
    <w:p w:rsidR="0042375A" w:rsidRDefault="0042375A" w:rsidP="0042375A">
      <w:pPr>
        <w:pStyle w:val="2"/>
      </w:pPr>
      <w:r>
        <w:rPr>
          <w:rFonts w:hint="eastAsia"/>
        </w:rPr>
        <w:t xml:space="preserve">13.1 </w:t>
      </w:r>
      <w:r>
        <w:rPr>
          <w:rFonts w:hint="eastAsia"/>
        </w:rPr>
        <w:t>制作命令</w:t>
      </w:r>
    </w:p>
    <w:p w:rsidR="0042375A" w:rsidRDefault="0042375A" w:rsidP="0042375A">
      <w:r w:rsidRPr="0042375A">
        <w:t>prebuilts/gcc/linux-x86/aarch64/aarch64-linux-android-4.8/bin/aarch64-linux-android-objcopy  -I binary -O ihex Success_HXD_S82397-SEUIC_D700-PR1812284-s3107_DS4.3.6.4_48533031.img startup_fw_update_success.img.ihex</w:t>
      </w:r>
      <w:r>
        <w:rPr>
          <w:rFonts w:hint="eastAsia"/>
        </w:rPr>
        <w:t>（</w:t>
      </w:r>
      <w:r w:rsidRPr="0042375A">
        <w:t>objcopy</w:t>
      </w:r>
      <w:r>
        <w:rPr>
          <w:rFonts w:hint="eastAsia"/>
        </w:rPr>
        <w:t xml:space="preserve"> [-</w:t>
      </w:r>
      <w:r w:rsidRPr="0042375A">
        <w:t xml:space="preserve"> I</w:t>
      </w:r>
      <w:r>
        <w:rPr>
          <w:rFonts w:hint="eastAsia"/>
        </w:rPr>
        <w:t>]</w:t>
      </w:r>
      <w:r w:rsidRPr="0042375A">
        <w:t xml:space="preserve"> </w:t>
      </w:r>
      <w:r>
        <w:rPr>
          <w:rFonts w:hint="eastAsia"/>
        </w:rPr>
        <w:t>[</w:t>
      </w:r>
      <w:r w:rsidRPr="0042375A">
        <w:t>binary</w:t>
      </w:r>
      <w:r>
        <w:rPr>
          <w:rFonts w:hint="eastAsia"/>
        </w:rPr>
        <w:t>]</w:t>
      </w:r>
      <w:r w:rsidRPr="0042375A">
        <w:t xml:space="preserve"> </w:t>
      </w:r>
      <w:r>
        <w:rPr>
          <w:rFonts w:hint="eastAsia"/>
        </w:rPr>
        <w:t>[</w:t>
      </w:r>
      <w:r w:rsidRPr="0042375A">
        <w:t>-O</w:t>
      </w:r>
      <w:r>
        <w:rPr>
          <w:rFonts w:hint="eastAsia"/>
        </w:rPr>
        <w:t>]</w:t>
      </w:r>
      <w:r w:rsidRPr="0042375A">
        <w:t xml:space="preserve"> </w:t>
      </w:r>
      <w:r>
        <w:rPr>
          <w:rFonts w:hint="eastAsia"/>
        </w:rPr>
        <w:t>[</w:t>
      </w:r>
      <w:r w:rsidRPr="0042375A">
        <w:t>ihex</w:t>
      </w:r>
      <w:r>
        <w:rPr>
          <w:rFonts w:hint="eastAsia"/>
        </w:rPr>
        <w:t>]  [fw</w:t>
      </w:r>
      <w:r>
        <w:rPr>
          <w:rFonts w:hint="eastAsia"/>
        </w:rPr>
        <w:t>源文件</w:t>
      </w:r>
      <w:r>
        <w:rPr>
          <w:rFonts w:hint="eastAsia"/>
        </w:rPr>
        <w:t>] [</w:t>
      </w:r>
      <w:r>
        <w:rPr>
          <w:rFonts w:hint="eastAsia"/>
        </w:rPr>
        <w:t>生成文件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825E8C" w:rsidRDefault="00825E8C" w:rsidP="00825E8C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放置路径</w:t>
      </w:r>
    </w:p>
    <w:p w:rsidR="0042375A" w:rsidRDefault="00825E8C" w:rsidP="00825E8C">
      <w:r>
        <w:rPr>
          <w:rFonts w:hint="eastAsia"/>
        </w:rPr>
        <w:t>生成的文件放在</w:t>
      </w:r>
      <w:r>
        <w:rPr>
          <w:rFonts w:hint="eastAsia"/>
        </w:rPr>
        <w:t xml:space="preserve"> </w:t>
      </w:r>
      <w:r w:rsidRPr="00825E8C">
        <w:t>kernel/firmware/synaptics</w:t>
      </w:r>
      <w:r>
        <w:rPr>
          <w:rFonts w:hint="eastAsia"/>
        </w:rPr>
        <w:t>目录下面，如下图所示：</w:t>
      </w:r>
    </w:p>
    <w:p w:rsidR="00825E8C" w:rsidRPr="00825E8C" w:rsidRDefault="00825E8C" w:rsidP="00825E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3983" cy="562677"/>
            <wp:effectExtent l="19050" t="0" r="7117" b="0"/>
            <wp:docPr id="9" name="图片 1" descr="C:\Documents and Settings\Administrator\Application Data\Tencent\Users\798357431\QQ\WinTemp\RichOle\H6T@3{ZG2H~_JYPFBH5{1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98357431\QQ\WinTemp\RichOle\H6T@3{ZG2H~_JYPFBH5{1@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88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8C" w:rsidRDefault="00825E8C" w:rsidP="00825E8C">
      <w:pPr>
        <w:pStyle w:val="2"/>
      </w:pPr>
      <w:r>
        <w:rPr>
          <w:rFonts w:hint="eastAsia"/>
        </w:rPr>
        <w:t>13.2 TP fw</w:t>
      </w:r>
      <w:r w:rsidR="00733EAD">
        <w:rPr>
          <w:rFonts w:hint="eastAsia"/>
        </w:rPr>
        <w:t>升级代码</w:t>
      </w:r>
    </w:p>
    <w:p w:rsidR="00825E8C" w:rsidRDefault="00825E8C" w:rsidP="00825E8C">
      <w:r>
        <w:rPr>
          <w:rFonts w:hint="eastAsia"/>
        </w:rPr>
        <w:t>1)</w:t>
      </w:r>
      <w:r>
        <w:rPr>
          <w:rFonts w:hint="eastAsia"/>
        </w:rPr>
        <w:t>、通过名字查找相应的</w:t>
      </w:r>
      <w:r>
        <w:rPr>
          <w:rFonts w:hint="eastAsia"/>
        </w:rPr>
        <w:t>TP fw</w:t>
      </w:r>
      <w:r>
        <w:rPr>
          <w:rFonts w:hint="eastAsia"/>
        </w:rPr>
        <w:t>，代码如下：</w:t>
      </w:r>
    </w:p>
    <w:tbl>
      <w:tblPr>
        <w:tblStyle w:val="21"/>
        <w:tblW w:w="0" w:type="auto"/>
        <w:tblLook w:val="0600"/>
      </w:tblPr>
      <w:tblGrid>
        <w:gridCol w:w="8522"/>
      </w:tblGrid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>#define FW_IMAGE_NAME_SUCCESS "synaptics/startup_fw_update_success.img"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>#define FW_IMAGE_NAME_MUTTO "synaptics/startup_fw_update_mutto.img"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>#define FW_NAME_SUCCESS "S82397HXD"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lastRenderedPageBreak/>
              <w:t>#define FW_NAME_MUTTO "D700-MUTTO"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7A2E56">
            <w:pPr>
              <w:rPr>
                <w:sz w:val="10"/>
                <w:szCs w:val="10"/>
              </w:rPr>
            </w:pP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printk(KERN_ERR"===================fw id = %s==================\n",fwu-&gt;rmi4_data-&gt;rmi4_mod_info.product_id_string);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if(strcmp(fwu-&gt;rmi4_data-&gt;rmi4_mod_info.product_id_string,FW_NAME_MUTTO) == 0)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{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strncpy(fwu-&gt;img.image_name, FW_IMAGE_NAME_MUTTO, MAX_IMAGE_NAME_LEN);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}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else if(strcmp(fwu-&gt;rmi4_data-&gt;rmi4_mod_info.product_id_string,FW_NAME_SUCCESS) == 0){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strncpy(fwu-&gt;img.image_name, FW_IMAGE_NAME_SUCCESS, MAX_IMAGE_NAME_LEN);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}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else{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printk(KERN_ERR"TP product id is error!\n");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return -1;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2376CE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  <w:t>}</w:t>
            </w:r>
          </w:p>
        </w:tc>
      </w:tr>
      <w:tr w:rsidR="007A2E56" w:rsidRPr="007A2E56" w:rsidTr="007A2E56">
        <w:tc>
          <w:tcPr>
            <w:tcW w:w="8522" w:type="dxa"/>
          </w:tcPr>
          <w:p w:rsidR="007A2E56" w:rsidRPr="007A2E56" w:rsidRDefault="007A2E56" w:rsidP="007A2E56">
            <w:pPr>
              <w:rPr>
                <w:sz w:val="10"/>
                <w:szCs w:val="10"/>
              </w:rPr>
            </w:pPr>
            <w:r w:rsidRPr="007A2E56">
              <w:rPr>
                <w:sz w:val="10"/>
                <w:szCs w:val="10"/>
              </w:rPr>
              <w:tab/>
            </w:r>
            <w:r w:rsidRPr="007A2E56">
              <w:rPr>
                <w:sz w:val="10"/>
                <w:szCs w:val="10"/>
              </w:rPr>
              <w:tab/>
            </w:r>
          </w:p>
        </w:tc>
      </w:tr>
    </w:tbl>
    <w:p w:rsidR="00825E8C" w:rsidRDefault="00825E8C" w:rsidP="007A2E5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5E1A" w:rsidRDefault="00145E1A" w:rsidP="00145E1A">
      <w:pPr>
        <w:pStyle w:val="2"/>
        <w:rPr>
          <w:rFonts w:hint="eastAsia"/>
        </w:rPr>
      </w:pPr>
      <w:r>
        <w:rPr>
          <w:rFonts w:hint="eastAsia"/>
        </w:rPr>
        <w:t>十四、</w:t>
      </w:r>
      <w:r w:rsidR="007A623B">
        <w:rPr>
          <w:rFonts w:hint="eastAsia"/>
        </w:rPr>
        <w:t>RJ45</w:t>
      </w:r>
      <w:r w:rsidR="007A623B">
        <w:rPr>
          <w:rFonts w:hint="eastAsia"/>
        </w:rPr>
        <w:t>转</w:t>
      </w:r>
      <w:r w:rsidR="007A623B">
        <w:rPr>
          <w:rFonts w:hint="eastAsia"/>
        </w:rPr>
        <w:t>USB</w:t>
      </w:r>
    </w:p>
    <w:p w:rsidR="007A623B" w:rsidRDefault="007A623B" w:rsidP="007A623B">
      <w:pPr>
        <w:pStyle w:val="2"/>
      </w:pPr>
      <w:r>
        <w:rPr>
          <w:rFonts w:hint="eastAsia"/>
        </w:rPr>
        <w:t>14.1</w:t>
      </w:r>
      <w:r>
        <w:t>、下载驱动</w:t>
      </w:r>
    </w:p>
    <w:p w:rsidR="007A623B" w:rsidRPr="002376C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网卡采用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USB 2.0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转以太网控制芯片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AX88772B, </w:t>
      </w:r>
      <w:hyperlink r:id="rId17" w:tgtFrame="_blank" w:tooltip="undefined" w:history="1">
        <w:r w:rsidRPr="002376C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Android</w:t>
        </w:r>
      </w:hyperlink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2.3 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4.0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下的通用网卡驱动不支持这款芯片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需要从网上下载最新的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linux 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下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AX88772B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驱动驱动下载地址</w:t>
      </w:r>
      <w:r w:rsidRPr="002376CE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hyperlink r:id="rId18" w:history="1">
        <w:r w:rsidRPr="002376C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http://www.asix.com.tw/cs/download.php?sub=driverdetail&amp;PItemID=105</w:t>
        </w:r>
      </w:hyperlink>
    </w:p>
    <w:p w:rsidR="007A623B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 </w:t>
      </w:r>
    </w:p>
    <w:p w:rsidR="007A623B" w:rsidRDefault="007A623B" w:rsidP="007A623B">
      <w:pPr>
        <w:pStyle w:val="2"/>
      </w:pPr>
      <w:r>
        <w:rPr>
          <w:rFonts w:hint="eastAsia"/>
        </w:rPr>
        <w:t>14.2</w:t>
      </w:r>
      <w:r>
        <w:t>、将下载的驱动源码编译进</w:t>
      </w:r>
      <w:r>
        <w:t>kernel image.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下载的驱动解包后有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个文件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, readme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文件是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release note 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里面有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revision history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可以简单看一下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Makefile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文件告诉我们生成的最终文件是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asix.o,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其它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个文件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asix.c, asix.h,axusbnet.c,axusbnet.h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就是我们需要的源码文件了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进入你的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kernel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你会发现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/drivers/net/usb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里已经有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asix.c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你可以用下载的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asix.c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直接替换这个文件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也可以将原始的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asix.c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改名成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asix_ori.c.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将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asix.c, asix.h,axusbnet.c,axusbnet.h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全部放入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/drivers/net/usb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不需要做任何修改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直接在终端执行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make -j2.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如果不能生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asix.o,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你需要检查你的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config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文件里下面几个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flag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是否有设置</w:t>
      </w:r>
    </w:p>
    <w:p w:rsid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br/>
      </w:r>
    </w:p>
    <w:tbl>
      <w:tblPr>
        <w:tblStyle w:val="10"/>
        <w:tblW w:w="0" w:type="auto"/>
        <w:tblLook w:val="0600"/>
      </w:tblPr>
      <w:tblGrid>
        <w:gridCol w:w="8522"/>
      </w:tblGrid>
      <w:tr w:rsidR="00AD724E" w:rsidRPr="00AD724E" w:rsidTr="00AD724E">
        <w:tc>
          <w:tcPr>
            <w:tcW w:w="8522" w:type="dxa"/>
          </w:tcPr>
          <w:p w:rsidR="00AD724E" w:rsidRPr="00AD724E" w:rsidRDefault="00AD724E" w:rsidP="008123FA">
            <w:pPr>
              <w:pStyle w:val="a9"/>
              <w:shd w:val="clear" w:color="auto" w:fill="FFFFFF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# USB Network Adapters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#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lastRenderedPageBreak/>
              <w:t>CONFIG_USB_PEGASUS=y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CONFIG_USB_USBNET=y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CONFIG_USB_NET_AX8817X=y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CONFIG_USB_NET_CDCETHER=y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CONFIG_USB_NET_CDC_NCM=y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CONFIG_USB_NET_DM9601=y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CONFIG_USB_NET_NET1080=y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CONFIG_USB_NET_CDC_SUBSET=y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CONFIG_USB_BELKIN=y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CONFIG_USB_ARMLINUX=y</w:t>
            </w: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br/>
              <w:t>CONFIG_USB_NET_ZAURUS=y</w:t>
            </w:r>
          </w:p>
        </w:tc>
      </w:tr>
    </w:tbl>
    <w:p w:rsidR="007A623B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lastRenderedPageBreak/>
        <w:t> </w:t>
      </w:r>
    </w:p>
    <w:p w:rsidR="007A623B" w:rsidRDefault="007A623B" w:rsidP="007A623B">
      <w:pPr>
        <w:pStyle w:val="2"/>
      </w:pPr>
      <w:r>
        <w:rPr>
          <w:rFonts w:hint="eastAsia"/>
        </w:rPr>
        <w:t>14.3</w:t>
      </w:r>
      <w:r>
        <w:t>、配置</w:t>
      </w:r>
      <w:r>
        <w:t xml:space="preserve">dhcp </w:t>
      </w:r>
      <w:r>
        <w:t>和</w:t>
      </w:r>
      <w:r>
        <w:t>dns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烧入新生成的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kernel image,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这时你的设备还不能通过浏览器访问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internet,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需要配置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dhcp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dns</w:t>
      </w:r>
      <w:r w:rsidR="00AD72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打开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adb,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输入下面两条命令</w:t>
      </w:r>
    </w:p>
    <w:tbl>
      <w:tblPr>
        <w:tblStyle w:val="10"/>
        <w:tblW w:w="0" w:type="auto"/>
        <w:tblLook w:val="0600"/>
      </w:tblPr>
      <w:tblGrid>
        <w:gridCol w:w="2840"/>
        <w:gridCol w:w="2841"/>
        <w:gridCol w:w="2841"/>
      </w:tblGrid>
      <w:tr w:rsidR="00AD724E" w:rsidRPr="00AD724E" w:rsidTr="00AD724E">
        <w:tc>
          <w:tcPr>
            <w:tcW w:w="2840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netcfg</w:t>
            </w:r>
          </w:p>
        </w:tc>
        <w:tc>
          <w:tcPr>
            <w:tcW w:w="2841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eth0</w:t>
            </w:r>
          </w:p>
        </w:tc>
        <w:tc>
          <w:tcPr>
            <w:tcW w:w="2841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dhcp</w:t>
            </w:r>
          </w:p>
        </w:tc>
      </w:tr>
      <w:tr w:rsidR="00AD724E" w:rsidRPr="00AD724E" w:rsidTr="00AD724E">
        <w:tc>
          <w:tcPr>
            <w:tcW w:w="2840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setprop</w:t>
            </w:r>
          </w:p>
        </w:tc>
        <w:tc>
          <w:tcPr>
            <w:tcW w:w="2841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net.dns1</w:t>
            </w:r>
          </w:p>
        </w:tc>
        <w:tc>
          <w:tcPr>
            <w:tcW w:w="2841" w:type="dxa"/>
          </w:tcPr>
          <w:p w:rsidR="00AD724E" w:rsidRPr="00AD724E" w:rsidRDefault="00AD724E" w:rsidP="00AD006C">
            <w:pPr>
              <w:pStyle w:val="a9"/>
              <w:spacing w:before="0" w:beforeAutospacing="0" w:after="0" w:afterAutospacing="0" w:line="206" w:lineRule="atLeast"/>
              <w:rPr>
                <w:rFonts w:ascii="Arial" w:hAnsi="Arial" w:cs="Arial"/>
                <w:color w:val="362E2B"/>
                <w:sz w:val="11"/>
                <w:szCs w:val="11"/>
              </w:rPr>
            </w:pPr>
            <w:r w:rsidRPr="00AD724E">
              <w:rPr>
                <w:rFonts w:ascii="Arial" w:hAnsi="Arial" w:cs="Arial"/>
                <w:color w:val="362E2B"/>
                <w:sz w:val="11"/>
                <w:szCs w:val="11"/>
              </w:rPr>
              <w:t>8.8.8.8</w:t>
            </w:r>
          </w:p>
        </w:tc>
      </w:tr>
    </w:tbl>
    <w:p w:rsidR="007A623B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 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最后用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busybox ifconfig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检查一下设置是否生效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7A623B" w:rsidRPr="00AD724E" w:rsidRDefault="007A623B" w:rsidP="007A623B">
      <w:pPr>
        <w:pStyle w:val="a9"/>
        <w:shd w:val="clear" w:color="auto" w:fill="FFFFFF"/>
        <w:spacing w:before="0" w:beforeAutospacing="0" w:after="0" w:afterAutospacing="0" w:line="20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如果在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eth0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里能看到系统分配的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IP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地址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说明一切设置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OK</w:t>
      </w:r>
      <w:r w:rsidRPr="00AD724E">
        <w:rPr>
          <w:rFonts w:asciiTheme="minorHAnsi" w:eastAsiaTheme="minorEastAsia" w:hAnsiTheme="minorHAnsi" w:cstheme="minorBidi"/>
          <w:kern w:val="2"/>
          <w:sz w:val="21"/>
          <w:szCs w:val="22"/>
        </w:rPr>
        <w:t>了</w:t>
      </w:r>
    </w:p>
    <w:p w:rsidR="007A623B" w:rsidRPr="007A623B" w:rsidRDefault="007A623B" w:rsidP="007A623B"/>
    <w:p w:rsidR="00145E1A" w:rsidRPr="00145E1A" w:rsidRDefault="00145E1A" w:rsidP="007A2E56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145E1A" w:rsidRPr="00145E1A" w:rsidSect="0006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A65" w:rsidRDefault="00F57A65" w:rsidP="00842375">
      <w:r>
        <w:separator/>
      </w:r>
    </w:p>
  </w:endnote>
  <w:endnote w:type="continuationSeparator" w:id="1">
    <w:p w:rsidR="00F57A65" w:rsidRDefault="00F57A65" w:rsidP="00842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A65" w:rsidRDefault="00F57A65" w:rsidP="00842375">
      <w:r>
        <w:separator/>
      </w:r>
    </w:p>
  </w:footnote>
  <w:footnote w:type="continuationSeparator" w:id="1">
    <w:p w:rsidR="00F57A65" w:rsidRDefault="00F57A65" w:rsidP="00842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15414"/>
    <w:multiLevelType w:val="hybridMultilevel"/>
    <w:tmpl w:val="571AE5D2"/>
    <w:lvl w:ilvl="0" w:tplc="6F020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23047"/>
    <w:multiLevelType w:val="hybridMultilevel"/>
    <w:tmpl w:val="D3260C68"/>
    <w:lvl w:ilvl="0" w:tplc="0F8CE6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F821288"/>
    <w:multiLevelType w:val="hybridMultilevel"/>
    <w:tmpl w:val="BADC04DE"/>
    <w:lvl w:ilvl="0" w:tplc="DA3AA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A650E"/>
    <w:multiLevelType w:val="hybridMultilevel"/>
    <w:tmpl w:val="46EC3780"/>
    <w:lvl w:ilvl="0" w:tplc="E2706C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9E7"/>
    <w:rsid w:val="000339A9"/>
    <w:rsid w:val="00055433"/>
    <w:rsid w:val="00060BCF"/>
    <w:rsid w:val="00064F0C"/>
    <w:rsid w:val="000B7567"/>
    <w:rsid w:val="00145E1A"/>
    <w:rsid w:val="00170643"/>
    <w:rsid w:val="001A78A3"/>
    <w:rsid w:val="001F4522"/>
    <w:rsid w:val="001F4A55"/>
    <w:rsid w:val="00216BF3"/>
    <w:rsid w:val="0022152F"/>
    <w:rsid w:val="002376CE"/>
    <w:rsid w:val="002465BD"/>
    <w:rsid w:val="00251E39"/>
    <w:rsid w:val="00260DC9"/>
    <w:rsid w:val="002A627B"/>
    <w:rsid w:val="002E0C20"/>
    <w:rsid w:val="002F0ABE"/>
    <w:rsid w:val="0030132E"/>
    <w:rsid w:val="00361399"/>
    <w:rsid w:val="00372E4E"/>
    <w:rsid w:val="003A692F"/>
    <w:rsid w:val="003E5D8A"/>
    <w:rsid w:val="00415ACA"/>
    <w:rsid w:val="0042375A"/>
    <w:rsid w:val="004374EC"/>
    <w:rsid w:val="00485BEE"/>
    <w:rsid w:val="00524118"/>
    <w:rsid w:val="00540108"/>
    <w:rsid w:val="00573023"/>
    <w:rsid w:val="00580478"/>
    <w:rsid w:val="005D598F"/>
    <w:rsid w:val="00652EDD"/>
    <w:rsid w:val="00654965"/>
    <w:rsid w:val="00657771"/>
    <w:rsid w:val="006704E7"/>
    <w:rsid w:val="006952A3"/>
    <w:rsid w:val="006A19FA"/>
    <w:rsid w:val="006E03C2"/>
    <w:rsid w:val="0071593D"/>
    <w:rsid w:val="00733EAD"/>
    <w:rsid w:val="00775B27"/>
    <w:rsid w:val="00782F98"/>
    <w:rsid w:val="007A2E56"/>
    <w:rsid w:val="007A623B"/>
    <w:rsid w:val="007B4F10"/>
    <w:rsid w:val="007D5E07"/>
    <w:rsid w:val="007F24AB"/>
    <w:rsid w:val="00807460"/>
    <w:rsid w:val="00825E8C"/>
    <w:rsid w:val="00842375"/>
    <w:rsid w:val="00850B95"/>
    <w:rsid w:val="00866998"/>
    <w:rsid w:val="00875741"/>
    <w:rsid w:val="0088174E"/>
    <w:rsid w:val="00892073"/>
    <w:rsid w:val="008B469D"/>
    <w:rsid w:val="008D60B5"/>
    <w:rsid w:val="008F3F2C"/>
    <w:rsid w:val="00913E05"/>
    <w:rsid w:val="009211D3"/>
    <w:rsid w:val="00956164"/>
    <w:rsid w:val="009A0809"/>
    <w:rsid w:val="009B68CB"/>
    <w:rsid w:val="009C3A6F"/>
    <w:rsid w:val="009D006C"/>
    <w:rsid w:val="009E59E7"/>
    <w:rsid w:val="00A21528"/>
    <w:rsid w:val="00A606F4"/>
    <w:rsid w:val="00A63590"/>
    <w:rsid w:val="00AB1D8A"/>
    <w:rsid w:val="00AD724E"/>
    <w:rsid w:val="00B423AD"/>
    <w:rsid w:val="00B47FC2"/>
    <w:rsid w:val="00B5009F"/>
    <w:rsid w:val="00B71A7D"/>
    <w:rsid w:val="00B817B2"/>
    <w:rsid w:val="00B95447"/>
    <w:rsid w:val="00BB0C3E"/>
    <w:rsid w:val="00BD0566"/>
    <w:rsid w:val="00C069DF"/>
    <w:rsid w:val="00C13B97"/>
    <w:rsid w:val="00C20F58"/>
    <w:rsid w:val="00C44640"/>
    <w:rsid w:val="00C76EB8"/>
    <w:rsid w:val="00C81B64"/>
    <w:rsid w:val="00C8747F"/>
    <w:rsid w:val="00CF4DDC"/>
    <w:rsid w:val="00D07C04"/>
    <w:rsid w:val="00D51FBD"/>
    <w:rsid w:val="00D81898"/>
    <w:rsid w:val="00DA271B"/>
    <w:rsid w:val="00DC5E4F"/>
    <w:rsid w:val="00E44757"/>
    <w:rsid w:val="00E564C7"/>
    <w:rsid w:val="00E75176"/>
    <w:rsid w:val="00EB4049"/>
    <w:rsid w:val="00F24DDB"/>
    <w:rsid w:val="00F256AD"/>
    <w:rsid w:val="00F37CC9"/>
    <w:rsid w:val="00F57A65"/>
    <w:rsid w:val="00F63218"/>
    <w:rsid w:val="00F8475B"/>
    <w:rsid w:val="00FF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375"/>
    <w:rPr>
      <w:sz w:val="18"/>
      <w:szCs w:val="18"/>
    </w:rPr>
  </w:style>
  <w:style w:type="paragraph" w:styleId="a5">
    <w:name w:val="List Paragraph"/>
    <w:basedOn w:val="a"/>
    <w:uiPriority w:val="34"/>
    <w:qFormat/>
    <w:rsid w:val="008423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5A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5AC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415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15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5433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F45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4522"/>
    <w:rPr>
      <w:sz w:val="18"/>
      <w:szCs w:val="18"/>
    </w:rPr>
  </w:style>
  <w:style w:type="table" w:styleId="a8">
    <w:name w:val="Table Grid"/>
    <w:basedOn w:val="a1"/>
    <w:uiPriority w:val="59"/>
    <w:rsid w:val="00850B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850B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">
    <w:name w:val="中等深浅列表 21"/>
    <w:basedOn w:val="a1"/>
    <w:uiPriority w:val="66"/>
    <w:rsid w:val="00850B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Shading Accent 4"/>
    <w:basedOn w:val="a1"/>
    <w:uiPriority w:val="60"/>
    <w:rsid w:val="00850B9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11">
    <w:name w:val="浅色底纹1"/>
    <w:basedOn w:val="a1"/>
    <w:uiPriority w:val="60"/>
    <w:rsid w:val="00850B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2">
    <w:name w:val="中等深浅列表 22"/>
    <w:basedOn w:val="a1"/>
    <w:uiPriority w:val="66"/>
    <w:rsid w:val="00EB40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7A6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623B"/>
  </w:style>
  <w:style w:type="character" w:styleId="aa">
    <w:name w:val="Hyperlink"/>
    <w:basedOn w:val="a0"/>
    <w:uiPriority w:val="99"/>
    <w:semiHidden/>
    <w:unhideWhenUsed/>
    <w:rsid w:val="007A62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six.com.tw/cs/download.php?sub=driverdetail&amp;PItemID=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Rescue.as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1A86E-6E3E-4F24-9F0C-C02234D6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Rescue.asd.dotx</Template>
  <TotalTime>356</TotalTime>
  <Pages>21</Pages>
  <Words>3727</Words>
  <Characters>21249</Characters>
  <Application>Microsoft Office Word</Application>
  <DocSecurity>0</DocSecurity>
  <Lines>177</Lines>
  <Paragraphs>49</Paragraphs>
  <ScaleCrop>false</ScaleCrop>
  <Company>Sky123.Org</Company>
  <LinksUpToDate>false</LinksUpToDate>
  <CharactersWithSpaces>24927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39</cp:revision>
  <dcterms:created xsi:type="dcterms:W3CDTF">2016-06-02T02:34:00Z</dcterms:created>
  <dcterms:modified xsi:type="dcterms:W3CDTF">2016-06-07T01:26:00Z</dcterms:modified>
</cp:coreProperties>
</file>